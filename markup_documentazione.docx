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600" w:firstRow="0" w:lastRow="0" w:firstColumn="0" w:lastColumn="0" w:noHBand="1" w:noVBand="1"/>
      </w:tblPr>
      <w:tblGrid>
        <w:gridCol w:w="5395"/>
        <w:gridCol w:w="4996"/>
      </w:tblGrid>
      <w:tr w:rsidR="00A81248" w:rsidRPr="008C4A6E" w14:paraId="21D0AD10" w14:textId="77777777" w:rsidTr="002E6B80">
        <w:tc>
          <w:tcPr>
            <w:tcW w:w="5395" w:type="dxa"/>
          </w:tcPr>
          <w:p w14:paraId="6070629B" w14:textId="77777777" w:rsidR="00A81248" w:rsidRPr="008C4A6E" w:rsidRDefault="00A81248" w:rsidP="00F77A9C">
            <w:pPr>
              <w:pStyle w:val="Ancoraggiografico"/>
              <w:jc w:val="both"/>
            </w:pPr>
          </w:p>
        </w:tc>
        <w:tc>
          <w:tcPr>
            <w:tcW w:w="4996" w:type="dxa"/>
          </w:tcPr>
          <w:p w14:paraId="5283B557" w14:textId="77777777" w:rsidR="00A81248" w:rsidRPr="008C4A6E" w:rsidRDefault="00A81248" w:rsidP="00F77A9C">
            <w:pPr>
              <w:pStyle w:val="Ancoraggiografico"/>
              <w:jc w:val="both"/>
            </w:pPr>
          </w:p>
        </w:tc>
      </w:tr>
      <w:tr w:rsidR="00A81248" w:rsidRPr="008C4A6E" w14:paraId="5CF78925" w14:textId="77777777" w:rsidTr="002E6B80">
        <w:trPr>
          <w:trHeight w:val="2719"/>
        </w:trPr>
        <w:tc>
          <w:tcPr>
            <w:tcW w:w="5395" w:type="dxa"/>
          </w:tcPr>
          <w:p w14:paraId="5D8C0C36" w14:textId="73169EAE" w:rsidR="00A81248" w:rsidRPr="008C4A6E" w:rsidRDefault="005C7548" w:rsidP="00F77A9C">
            <w:pPr>
              <w:pStyle w:val="Titolo1"/>
              <w:jc w:val="both"/>
            </w:pPr>
            <w:r>
              <w:rPr>
                <w:noProof/>
              </w:rPr>
              <w:drawing>
                <wp:inline distT="0" distB="0" distL="0" distR="0" wp14:anchorId="45D27957" wp14:editId="6B820FE6">
                  <wp:extent cx="3449649" cy="666750"/>
                  <wp:effectExtent l="0" t="0" r="0" b="0"/>
                  <wp:docPr id="10981833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304"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566" cy="667314"/>
                          </a:xfrm>
                          <a:prstGeom prst="rect">
                            <a:avLst/>
                          </a:prstGeom>
                        </pic:spPr>
                      </pic:pic>
                    </a:graphicData>
                  </a:graphic>
                </wp:inline>
              </w:drawing>
            </w:r>
          </w:p>
        </w:tc>
        <w:tc>
          <w:tcPr>
            <w:tcW w:w="4996" w:type="dxa"/>
          </w:tcPr>
          <w:p w14:paraId="60BD65CE" w14:textId="77777777" w:rsidR="00A81248" w:rsidRPr="008C4A6E" w:rsidRDefault="00A81248" w:rsidP="00F77A9C">
            <w:pPr>
              <w:jc w:val="both"/>
            </w:pPr>
          </w:p>
        </w:tc>
      </w:tr>
      <w:tr w:rsidR="00A81248" w:rsidRPr="008C4A6E" w14:paraId="105C0925" w14:textId="77777777" w:rsidTr="002E6B80">
        <w:trPr>
          <w:trHeight w:val="8865"/>
        </w:trPr>
        <w:tc>
          <w:tcPr>
            <w:tcW w:w="5395" w:type="dxa"/>
          </w:tcPr>
          <w:p w14:paraId="1F552D34" w14:textId="77777777" w:rsidR="00A81248" w:rsidRPr="008C4A6E" w:rsidRDefault="00A81248" w:rsidP="00F77A9C">
            <w:pPr>
              <w:jc w:val="both"/>
            </w:pPr>
            <w:r w:rsidRPr="008C4A6E">
              <w:rPr>
                <w:noProof/>
                <w:lang w:bidi="it-IT"/>
              </w:rPr>
              <mc:AlternateContent>
                <mc:Choice Requires="wpg">
                  <w:drawing>
                    <wp:anchor distT="0" distB="0" distL="114300" distR="114300" simplePos="0" relativeHeight="251659264" behindDoc="1" locked="0" layoutInCell="1" allowOverlap="1" wp14:anchorId="6ACEEBDB" wp14:editId="4D64DDDB">
                      <wp:simplePos x="0" y="0"/>
                      <wp:positionH relativeFrom="margin">
                        <wp:posOffset>-449580</wp:posOffset>
                      </wp:positionH>
                      <wp:positionV relativeFrom="page">
                        <wp:posOffset>-2246630</wp:posOffset>
                      </wp:positionV>
                      <wp:extent cx="7772400" cy="10687050"/>
                      <wp:effectExtent l="0" t="0" r="0" b="254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2">
                                    <a:lumMod val="20000"/>
                                    <a:lumOff val="80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C7900"/>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96CD5"/>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87E5938"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" path="m,10687l,21600r1769,l21600,6148,13712,,,10687xe" fillcolor="#dedede [671]"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" path="m,21600l21600,10802,,,,21600xe" fillcolor="#ec7900"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" path="m,14678r,6922l21600,3032,21600,,17075,,,14678xe" fillcolor="#096cd5"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96" w:type="dxa"/>
          </w:tcPr>
          <w:p w14:paraId="21B3F8C9" w14:textId="77777777" w:rsidR="00A81248" w:rsidRPr="008C4A6E" w:rsidRDefault="00A81248" w:rsidP="00F77A9C">
            <w:pPr>
              <w:jc w:val="both"/>
            </w:pPr>
          </w:p>
        </w:tc>
      </w:tr>
      <w:tr w:rsidR="00A81248" w:rsidRPr="008C4A6E" w14:paraId="050FEF4E" w14:textId="77777777" w:rsidTr="002E6B80">
        <w:trPr>
          <w:trHeight w:val="1299"/>
        </w:trPr>
        <w:tc>
          <w:tcPr>
            <w:tcW w:w="5395" w:type="dxa"/>
          </w:tcPr>
          <w:p w14:paraId="35D786EA" w14:textId="77777777" w:rsidR="00A81248" w:rsidRPr="008C4A6E" w:rsidRDefault="00A81248" w:rsidP="00F77A9C">
            <w:pPr>
              <w:jc w:val="both"/>
            </w:pPr>
          </w:p>
        </w:tc>
        <w:tc>
          <w:tcPr>
            <w:tcW w:w="4996" w:type="dxa"/>
          </w:tcPr>
          <w:p w14:paraId="7B471500" w14:textId="2A3680C8" w:rsidR="00EB108F" w:rsidRPr="00EB108F" w:rsidRDefault="00EB108F" w:rsidP="00F77A9C">
            <w:pPr>
              <w:pStyle w:val="Titolo2"/>
              <w:jc w:val="both"/>
            </w:pPr>
            <w:r w:rsidRPr="00EB108F">
              <w:t>DOCUMENTAZIONE</w:t>
            </w:r>
          </w:p>
          <w:p w14:paraId="245DB942" w14:textId="35FCCECE" w:rsidR="00EB108F" w:rsidRPr="00EB108F" w:rsidRDefault="00EB108F" w:rsidP="00F77A9C">
            <w:pPr>
              <w:jc w:val="both"/>
            </w:pPr>
          </w:p>
          <w:p w14:paraId="76C52B02" w14:textId="6D4257F4" w:rsidR="00EB108F" w:rsidRPr="00EB108F" w:rsidRDefault="00EB108F" w:rsidP="00F77A9C">
            <w:pPr>
              <w:jc w:val="both"/>
            </w:pPr>
            <w:r>
              <w:t>Inserisci argomento della documentazione</w:t>
            </w:r>
          </w:p>
        </w:tc>
      </w:tr>
      <w:tr w:rsidR="00A81248" w:rsidRPr="008C4A6E" w14:paraId="1946899C" w14:textId="77777777" w:rsidTr="002E6B80">
        <w:trPr>
          <w:trHeight w:val="1402"/>
        </w:trPr>
        <w:tc>
          <w:tcPr>
            <w:tcW w:w="5395" w:type="dxa"/>
          </w:tcPr>
          <w:p w14:paraId="4F5C3550" w14:textId="77777777" w:rsidR="00A81248" w:rsidRPr="008C4A6E" w:rsidRDefault="00A81248" w:rsidP="00F77A9C">
            <w:pPr>
              <w:jc w:val="both"/>
            </w:pPr>
          </w:p>
        </w:tc>
        <w:tc>
          <w:tcPr>
            <w:tcW w:w="4996" w:type="dxa"/>
          </w:tcPr>
          <w:p w14:paraId="1162E060" w14:textId="529667DF" w:rsidR="00A81248" w:rsidRPr="008C4A6E" w:rsidRDefault="00A81248" w:rsidP="00F77A9C">
            <w:pPr>
              <w:pStyle w:val="Titolo2"/>
              <w:jc w:val="both"/>
            </w:pPr>
          </w:p>
        </w:tc>
      </w:tr>
    </w:tbl>
    <w:p w14:paraId="4219EB21" w14:textId="77777777" w:rsidR="000C4ED1" w:rsidRDefault="000C4ED1" w:rsidP="00F77A9C">
      <w:pPr>
        <w:jc w:val="both"/>
      </w:pPr>
    </w:p>
    <w:p w14:paraId="77CF7530" w14:textId="4F42F6C6" w:rsidR="005B4867" w:rsidRDefault="005B4867" w:rsidP="00F77A9C">
      <w:pPr>
        <w:pStyle w:val="Titolo2"/>
        <w:jc w:val="both"/>
      </w:pPr>
      <w:r>
        <w:t>INDICE:</w:t>
      </w:r>
    </w:p>
    <w:p w14:paraId="012C6FFB" w14:textId="77777777" w:rsidR="00DA710A" w:rsidRPr="00DA710A" w:rsidRDefault="00DA710A" w:rsidP="00F77A9C">
      <w:pPr>
        <w:jc w:val="both"/>
      </w:pPr>
    </w:p>
    <w:p w14:paraId="478557DA" w14:textId="4058F393" w:rsidR="00DA710A" w:rsidRDefault="00DA710A" w:rsidP="00F77A9C">
      <w:pPr>
        <w:jc w:val="both"/>
      </w:pPr>
      <w:r>
        <w:t>titolo pagina……………………………………………………………………………………………………………………………………</w:t>
      </w:r>
      <w:proofErr w:type="gramStart"/>
      <w:r>
        <w:t>…</w:t>
      </w:r>
      <w:r w:rsidR="008E207D">
        <w:t>...</w:t>
      </w:r>
      <w:r>
        <w:t>.</w:t>
      </w:r>
      <w:proofErr w:type="gramEnd"/>
      <w:r>
        <w:t>numero</w:t>
      </w:r>
    </w:p>
    <w:p w14:paraId="044A81A7" w14:textId="77777777" w:rsidR="00DA710A" w:rsidRDefault="00DA710A" w:rsidP="00F77A9C">
      <w:pPr>
        <w:jc w:val="both"/>
      </w:pPr>
    </w:p>
    <w:p w14:paraId="4C590419" w14:textId="77777777" w:rsidR="00DA710A" w:rsidRPr="005B4867" w:rsidRDefault="00DA710A" w:rsidP="00F77A9C">
      <w:pPr>
        <w:jc w:val="both"/>
      </w:pPr>
      <w:r>
        <w:t>titolo pagina……………………………………………………………………………………………………………………………………</w:t>
      </w:r>
      <w:proofErr w:type="gramStart"/>
      <w:r>
        <w:t>…….</w:t>
      </w:r>
      <w:proofErr w:type="gramEnd"/>
      <w:r>
        <w:t>numero</w:t>
      </w:r>
    </w:p>
    <w:p w14:paraId="3083D397" w14:textId="77777777" w:rsidR="00DA710A" w:rsidRDefault="00DA710A" w:rsidP="00F77A9C">
      <w:pPr>
        <w:jc w:val="both"/>
      </w:pPr>
    </w:p>
    <w:p w14:paraId="63D1A2BF" w14:textId="77777777" w:rsidR="00DA710A" w:rsidRPr="005B4867" w:rsidRDefault="00DA710A" w:rsidP="00F77A9C">
      <w:pPr>
        <w:jc w:val="both"/>
      </w:pPr>
      <w:r>
        <w:t>titolo pagina……………………………………………………………………………………………………………………………………</w:t>
      </w:r>
      <w:proofErr w:type="gramStart"/>
      <w:r>
        <w:t>…….</w:t>
      </w:r>
      <w:proofErr w:type="gramEnd"/>
      <w:r>
        <w:t>numero</w:t>
      </w:r>
    </w:p>
    <w:p w14:paraId="56BB2044" w14:textId="77777777" w:rsidR="00DA710A" w:rsidRDefault="00DA710A" w:rsidP="00F77A9C">
      <w:pPr>
        <w:jc w:val="both"/>
      </w:pPr>
    </w:p>
    <w:p w14:paraId="79EA274E" w14:textId="77777777" w:rsidR="00DA710A" w:rsidRPr="005B4867" w:rsidRDefault="00DA710A" w:rsidP="00F77A9C">
      <w:pPr>
        <w:jc w:val="both"/>
      </w:pPr>
      <w:r>
        <w:t>titolo pagina……………………………………………………………………………………………………………………………………</w:t>
      </w:r>
      <w:proofErr w:type="gramStart"/>
      <w:r>
        <w:t>…….</w:t>
      </w:r>
      <w:proofErr w:type="gramEnd"/>
      <w:r>
        <w:t>numero</w:t>
      </w:r>
    </w:p>
    <w:p w14:paraId="67A9D8AC" w14:textId="77777777" w:rsidR="00DA710A" w:rsidRDefault="00DA710A" w:rsidP="00F77A9C">
      <w:pPr>
        <w:jc w:val="both"/>
      </w:pPr>
    </w:p>
    <w:p w14:paraId="56D85389" w14:textId="77777777" w:rsidR="00DA710A" w:rsidRPr="005B4867" w:rsidRDefault="00DA710A" w:rsidP="00F77A9C">
      <w:pPr>
        <w:jc w:val="both"/>
      </w:pPr>
      <w:r>
        <w:t>titolo pagina……………………………………………………………………………………………………………………………………</w:t>
      </w:r>
      <w:proofErr w:type="gramStart"/>
      <w:r>
        <w:t>…….</w:t>
      </w:r>
      <w:proofErr w:type="gramEnd"/>
      <w:r>
        <w:t>numero</w:t>
      </w:r>
    </w:p>
    <w:p w14:paraId="5E50A50A" w14:textId="77777777" w:rsidR="00DA710A" w:rsidRDefault="00DA710A" w:rsidP="00F77A9C">
      <w:pPr>
        <w:jc w:val="both"/>
      </w:pPr>
    </w:p>
    <w:p w14:paraId="29DD62B5" w14:textId="77777777" w:rsidR="00DA710A" w:rsidRPr="005B4867" w:rsidRDefault="00DA710A" w:rsidP="00F77A9C">
      <w:pPr>
        <w:jc w:val="both"/>
      </w:pPr>
      <w:r>
        <w:t>titolo pagina……………………………………………………………………………………………………………………………………</w:t>
      </w:r>
      <w:proofErr w:type="gramStart"/>
      <w:r>
        <w:t>…….</w:t>
      </w:r>
      <w:proofErr w:type="gramEnd"/>
      <w:r>
        <w:t>numero</w:t>
      </w:r>
    </w:p>
    <w:p w14:paraId="12859622" w14:textId="77777777" w:rsidR="00DA710A" w:rsidRDefault="00DA710A" w:rsidP="00F77A9C">
      <w:pPr>
        <w:jc w:val="both"/>
      </w:pPr>
    </w:p>
    <w:p w14:paraId="0827C336" w14:textId="77777777" w:rsidR="00DA710A" w:rsidRPr="005B4867" w:rsidRDefault="00DA710A" w:rsidP="00F77A9C">
      <w:pPr>
        <w:jc w:val="both"/>
      </w:pPr>
      <w:r>
        <w:t>titolo pagina……………………………………………………………………………………………………………………………………</w:t>
      </w:r>
      <w:proofErr w:type="gramStart"/>
      <w:r>
        <w:t>…….</w:t>
      </w:r>
      <w:proofErr w:type="gramEnd"/>
      <w:r>
        <w:t>numero</w:t>
      </w:r>
    </w:p>
    <w:p w14:paraId="73C92F48" w14:textId="77777777" w:rsidR="00DA710A" w:rsidRDefault="00DA710A" w:rsidP="00F77A9C">
      <w:pPr>
        <w:jc w:val="both"/>
      </w:pPr>
    </w:p>
    <w:p w14:paraId="37C0BF59" w14:textId="77777777" w:rsidR="00DA710A" w:rsidRPr="005B4867" w:rsidRDefault="00DA710A" w:rsidP="00F77A9C">
      <w:pPr>
        <w:jc w:val="both"/>
      </w:pPr>
      <w:r>
        <w:t>titolo pagina……………………………………………………………………………………………………………………………………</w:t>
      </w:r>
      <w:proofErr w:type="gramStart"/>
      <w:r>
        <w:t>…….</w:t>
      </w:r>
      <w:proofErr w:type="gramEnd"/>
      <w:r>
        <w:t>numero</w:t>
      </w:r>
    </w:p>
    <w:p w14:paraId="49C8CF2D" w14:textId="77777777" w:rsidR="00DA710A" w:rsidRDefault="00DA710A" w:rsidP="00F77A9C">
      <w:pPr>
        <w:jc w:val="both"/>
      </w:pPr>
    </w:p>
    <w:p w14:paraId="19DB4EFD" w14:textId="77777777" w:rsidR="00DA710A" w:rsidRPr="005B4867" w:rsidRDefault="00DA710A" w:rsidP="00F77A9C">
      <w:pPr>
        <w:jc w:val="both"/>
      </w:pPr>
      <w:r>
        <w:t>titolo pagina……………………………………………………………………………………………………………………………………</w:t>
      </w:r>
      <w:proofErr w:type="gramStart"/>
      <w:r>
        <w:t>…….</w:t>
      </w:r>
      <w:proofErr w:type="gramEnd"/>
      <w:r>
        <w:t>numero</w:t>
      </w:r>
    </w:p>
    <w:p w14:paraId="1D387488" w14:textId="77777777" w:rsidR="00DA710A" w:rsidRDefault="00DA710A" w:rsidP="00F77A9C">
      <w:pPr>
        <w:jc w:val="both"/>
      </w:pPr>
    </w:p>
    <w:p w14:paraId="6B7BC7ED" w14:textId="77777777" w:rsidR="00DA710A" w:rsidRDefault="00DA710A" w:rsidP="00F77A9C">
      <w:pPr>
        <w:jc w:val="both"/>
      </w:pPr>
      <w:r>
        <w:t>titolo pagina……………………………………………………………………………………………………………………………………</w:t>
      </w:r>
      <w:proofErr w:type="gramStart"/>
      <w:r>
        <w:t>…….</w:t>
      </w:r>
      <w:proofErr w:type="gramEnd"/>
      <w:r>
        <w:t>numero</w:t>
      </w:r>
    </w:p>
    <w:p w14:paraId="06B1BC0C" w14:textId="77777777" w:rsidR="00DA710A" w:rsidRDefault="00DA710A" w:rsidP="00F77A9C">
      <w:pPr>
        <w:jc w:val="both"/>
      </w:pPr>
    </w:p>
    <w:p w14:paraId="6B87D007" w14:textId="77777777" w:rsidR="00DA710A" w:rsidRPr="005B4867" w:rsidRDefault="00DA710A" w:rsidP="00F77A9C">
      <w:pPr>
        <w:jc w:val="both"/>
      </w:pPr>
      <w:r>
        <w:t>titolo pagina……………………………………………………………………………………………………………………………………</w:t>
      </w:r>
      <w:proofErr w:type="gramStart"/>
      <w:r>
        <w:t>…….</w:t>
      </w:r>
      <w:proofErr w:type="gramEnd"/>
      <w:r>
        <w:t>numero</w:t>
      </w:r>
    </w:p>
    <w:p w14:paraId="54449B2C" w14:textId="77777777" w:rsidR="00DA710A" w:rsidRDefault="00DA710A" w:rsidP="00F77A9C">
      <w:pPr>
        <w:jc w:val="both"/>
      </w:pPr>
    </w:p>
    <w:p w14:paraId="6701BFEC" w14:textId="77777777" w:rsidR="00DA710A" w:rsidRPr="005B4867" w:rsidRDefault="00DA710A" w:rsidP="00F77A9C">
      <w:pPr>
        <w:jc w:val="both"/>
      </w:pPr>
      <w:r>
        <w:t>titolo pagina……………………………………………………………………………………………………………………………………</w:t>
      </w:r>
      <w:proofErr w:type="gramStart"/>
      <w:r>
        <w:t>…….</w:t>
      </w:r>
      <w:proofErr w:type="gramEnd"/>
      <w:r>
        <w:t>numero</w:t>
      </w:r>
    </w:p>
    <w:p w14:paraId="492CB1E0" w14:textId="77777777" w:rsidR="00DA710A" w:rsidRDefault="00DA710A" w:rsidP="00F77A9C">
      <w:pPr>
        <w:jc w:val="both"/>
      </w:pPr>
    </w:p>
    <w:p w14:paraId="52B0C2DA" w14:textId="77777777" w:rsidR="00DA710A" w:rsidRPr="005B4867" w:rsidRDefault="00DA710A" w:rsidP="00F77A9C">
      <w:pPr>
        <w:jc w:val="both"/>
      </w:pPr>
      <w:r>
        <w:t>titolo pagina……………………………………………………………………………………………………………………………………</w:t>
      </w:r>
      <w:proofErr w:type="gramStart"/>
      <w:r>
        <w:t>…….</w:t>
      </w:r>
      <w:proofErr w:type="gramEnd"/>
      <w:r>
        <w:t>numero</w:t>
      </w:r>
    </w:p>
    <w:p w14:paraId="62301549" w14:textId="77777777" w:rsidR="00DA710A" w:rsidRDefault="00DA710A" w:rsidP="00F77A9C">
      <w:pPr>
        <w:jc w:val="both"/>
      </w:pPr>
    </w:p>
    <w:p w14:paraId="69AD8788" w14:textId="77777777" w:rsidR="00DA710A" w:rsidRPr="005B4867" w:rsidRDefault="00DA710A" w:rsidP="00F77A9C">
      <w:pPr>
        <w:jc w:val="both"/>
      </w:pPr>
      <w:r>
        <w:t>titolo pagina……………………………………………………………………………………………………………………………………</w:t>
      </w:r>
      <w:proofErr w:type="gramStart"/>
      <w:r>
        <w:t>…….</w:t>
      </w:r>
      <w:proofErr w:type="gramEnd"/>
      <w:r>
        <w:t>numero</w:t>
      </w:r>
    </w:p>
    <w:p w14:paraId="41354978" w14:textId="77777777" w:rsidR="00DA710A" w:rsidRDefault="00DA710A" w:rsidP="00F77A9C">
      <w:pPr>
        <w:jc w:val="both"/>
      </w:pPr>
    </w:p>
    <w:p w14:paraId="34504B00" w14:textId="77777777" w:rsidR="00DA710A" w:rsidRPr="005B4867" w:rsidRDefault="00DA710A" w:rsidP="00F77A9C">
      <w:pPr>
        <w:jc w:val="both"/>
      </w:pPr>
      <w:r>
        <w:t>titolo pagina……………………………………………………………………………………………………………………………………</w:t>
      </w:r>
      <w:proofErr w:type="gramStart"/>
      <w:r>
        <w:t>…….</w:t>
      </w:r>
      <w:proofErr w:type="gramEnd"/>
      <w:r>
        <w:t>numero</w:t>
      </w:r>
    </w:p>
    <w:p w14:paraId="075A00A4" w14:textId="77777777" w:rsidR="00DA710A" w:rsidRDefault="00DA710A" w:rsidP="00F77A9C">
      <w:pPr>
        <w:jc w:val="both"/>
      </w:pPr>
    </w:p>
    <w:p w14:paraId="22D74B8D" w14:textId="77777777" w:rsidR="00DA710A" w:rsidRPr="005B4867" w:rsidRDefault="00DA710A" w:rsidP="00F77A9C">
      <w:pPr>
        <w:jc w:val="both"/>
      </w:pPr>
      <w:r>
        <w:t>titolo pagina……………………………………………………………………………………………………………………………………</w:t>
      </w:r>
      <w:proofErr w:type="gramStart"/>
      <w:r>
        <w:t>…….</w:t>
      </w:r>
      <w:proofErr w:type="gramEnd"/>
      <w:r>
        <w:t>numero</w:t>
      </w:r>
    </w:p>
    <w:p w14:paraId="387A2E00" w14:textId="77777777" w:rsidR="00DA710A" w:rsidRDefault="00DA710A" w:rsidP="00F77A9C">
      <w:pPr>
        <w:jc w:val="both"/>
      </w:pPr>
    </w:p>
    <w:p w14:paraId="42437E4E" w14:textId="77777777" w:rsidR="00DA710A" w:rsidRPr="005B4867" w:rsidRDefault="00DA710A" w:rsidP="00F77A9C">
      <w:pPr>
        <w:jc w:val="both"/>
      </w:pPr>
      <w:r>
        <w:t>titolo pagina……………………………………………………………………………………………………………………………………</w:t>
      </w:r>
      <w:proofErr w:type="gramStart"/>
      <w:r>
        <w:t>…….</w:t>
      </w:r>
      <w:proofErr w:type="gramEnd"/>
      <w:r>
        <w:t>numero</w:t>
      </w:r>
    </w:p>
    <w:p w14:paraId="32515B0A" w14:textId="77777777" w:rsidR="00DA710A" w:rsidRDefault="00DA710A" w:rsidP="00F77A9C">
      <w:pPr>
        <w:jc w:val="both"/>
      </w:pPr>
    </w:p>
    <w:p w14:paraId="761E6D44" w14:textId="77777777" w:rsidR="00DA710A" w:rsidRPr="005B4867" w:rsidRDefault="00DA710A" w:rsidP="00F77A9C">
      <w:pPr>
        <w:jc w:val="both"/>
      </w:pPr>
      <w:r>
        <w:t>titolo pagina……………………………………………………………………………………………………………………………………</w:t>
      </w:r>
      <w:proofErr w:type="gramStart"/>
      <w:r>
        <w:t>…….</w:t>
      </w:r>
      <w:proofErr w:type="gramEnd"/>
      <w:r>
        <w:t>numero</w:t>
      </w:r>
    </w:p>
    <w:p w14:paraId="20AB6CDB" w14:textId="77777777" w:rsidR="00DA710A" w:rsidRDefault="00DA710A" w:rsidP="00F77A9C">
      <w:pPr>
        <w:jc w:val="both"/>
      </w:pPr>
    </w:p>
    <w:p w14:paraId="01389AB0" w14:textId="77777777" w:rsidR="00DA710A" w:rsidRDefault="00DA710A" w:rsidP="00F77A9C">
      <w:pPr>
        <w:jc w:val="both"/>
      </w:pPr>
      <w:r>
        <w:t>titolo pagina……………………………………………………………………………………………………………………………………</w:t>
      </w:r>
      <w:proofErr w:type="gramStart"/>
      <w:r>
        <w:t>…….</w:t>
      </w:r>
      <w:proofErr w:type="gramEnd"/>
      <w:r>
        <w:t>numero</w:t>
      </w:r>
    </w:p>
    <w:p w14:paraId="7392F3E1" w14:textId="77777777" w:rsidR="00DA710A" w:rsidRDefault="00DA710A" w:rsidP="00F77A9C">
      <w:pPr>
        <w:jc w:val="both"/>
      </w:pPr>
    </w:p>
    <w:p w14:paraId="67A2E371" w14:textId="77777777" w:rsidR="00DA710A" w:rsidRPr="005B4867" w:rsidRDefault="00DA710A" w:rsidP="00F77A9C">
      <w:pPr>
        <w:jc w:val="both"/>
      </w:pPr>
      <w:r>
        <w:t>titolo pagina……………………………………………………………………………………………………………………………………</w:t>
      </w:r>
      <w:proofErr w:type="gramStart"/>
      <w:r>
        <w:t>…….</w:t>
      </w:r>
      <w:proofErr w:type="gramEnd"/>
      <w:r>
        <w:t>numero</w:t>
      </w:r>
    </w:p>
    <w:p w14:paraId="6EFC5039" w14:textId="77777777" w:rsidR="00DA710A" w:rsidRDefault="00DA710A" w:rsidP="00F77A9C">
      <w:pPr>
        <w:jc w:val="both"/>
      </w:pPr>
    </w:p>
    <w:p w14:paraId="609E834E" w14:textId="77777777" w:rsidR="00DA710A" w:rsidRPr="005B4867" w:rsidRDefault="00DA710A" w:rsidP="00F77A9C">
      <w:pPr>
        <w:jc w:val="both"/>
      </w:pPr>
      <w:r>
        <w:t>titolo pagina……………………………………………………………………………………………………………………………………</w:t>
      </w:r>
      <w:proofErr w:type="gramStart"/>
      <w:r>
        <w:t>…….</w:t>
      </w:r>
      <w:proofErr w:type="gramEnd"/>
      <w:r>
        <w:t>numero</w:t>
      </w:r>
    </w:p>
    <w:p w14:paraId="3C20370E" w14:textId="77777777" w:rsidR="00DA710A" w:rsidRDefault="00DA710A" w:rsidP="00F77A9C">
      <w:pPr>
        <w:jc w:val="both"/>
      </w:pPr>
    </w:p>
    <w:p w14:paraId="4A5C3DCA" w14:textId="7B10BDC0" w:rsidR="00DA710A" w:rsidRDefault="00DA710A" w:rsidP="00F77A9C">
      <w:pPr>
        <w:pStyle w:val="Titolo2"/>
        <w:jc w:val="both"/>
      </w:pPr>
      <w:r>
        <w:lastRenderedPageBreak/>
        <w:t>TITOLO PAGINA</w:t>
      </w:r>
    </w:p>
    <w:p w14:paraId="16B1791B" w14:textId="5FAADC27" w:rsidR="00DA710A" w:rsidRDefault="00DA710A" w:rsidP="00F77A9C">
      <w:pPr>
        <w:jc w:val="both"/>
      </w:pPr>
    </w:p>
    <w:p w14:paraId="20C49723" w14:textId="04142042" w:rsidR="00DA710A" w:rsidRDefault="00DA710A" w:rsidP="00F77A9C">
      <w:pPr>
        <w:pStyle w:val="Titolo4"/>
        <w:jc w:val="both"/>
      </w:pPr>
      <w:r>
        <w:t>Testo</w:t>
      </w:r>
      <w:r w:rsidR="00F77A9C">
        <w:t xml:space="preserve"> classico per introduzione </w:t>
      </w:r>
    </w:p>
    <w:p w14:paraId="47C00112" w14:textId="0E919F7E" w:rsidR="00DA710A" w:rsidRDefault="00DA710A" w:rsidP="00F77A9C">
      <w:pPr>
        <w:jc w:val="both"/>
      </w:pPr>
      <w:r>
        <w:rPr>
          <w:noProof/>
        </w:rPr>
        <w:drawing>
          <wp:anchor distT="0" distB="0" distL="114300" distR="114300" simplePos="0" relativeHeight="251660288" behindDoc="0" locked="0" layoutInCell="1" allowOverlap="1" wp14:anchorId="49CDF827" wp14:editId="6C76B5CA">
            <wp:simplePos x="0" y="0"/>
            <wp:positionH relativeFrom="column">
              <wp:posOffset>-635</wp:posOffset>
            </wp:positionH>
            <wp:positionV relativeFrom="paragraph">
              <wp:posOffset>202565</wp:posOffset>
            </wp:positionV>
            <wp:extent cx="2879090" cy="2879090"/>
            <wp:effectExtent l="0" t="0" r="0" b="0"/>
            <wp:wrapSquare wrapText="bothSides"/>
            <wp:docPr id="74768880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88805" name="Immagine 7476888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090" cy="2879090"/>
                    </a:xfrm>
                    <a:prstGeom prst="rect">
                      <a:avLst/>
                    </a:prstGeom>
                  </pic:spPr>
                </pic:pic>
              </a:graphicData>
            </a:graphic>
            <wp14:sizeRelH relativeFrom="margin">
              <wp14:pctWidth>0</wp14:pctWidth>
            </wp14:sizeRelH>
            <wp14:sizeRelV relativeFrom="margin">
              <wp14:pctHeight>0</wp14:pctHeight>
            </wp14:sizeRelV>
          </wp:anchor>
        </w:drawing>
      </w:r>
    </w:p>
    <w:p w14:paraId="57D17C51" w14:textId="0864655F" w:rsidR="00DA710A" w:rsidRDefault="00DA710A" w:rsidP="00F77A9C">
      <w:pPr>
        <w:jc w:val="both"/>
      </w:pPr>
    </w:p>
    <w:p w14:paraId="098A2EE7" w14:textId="3D6D760F" w:rsidR="00DA710A" w:rsidRDefault="00DA710A" w:rsidP="00F77A9C">
      <w:pPr>
        <w:jc w:val="both"/>
      </w:pPr>
      <w:r>
        <w:t>Esempio di testo con immagine:</w:t>
      </w:r>
    </w:p>
    <w:p w14:paraId="44144FA3" w14:textId="77777777" w:rsidR="00DA710A" w:rsidRDefault="00DA710A" w:rsidP="00F77A9C">
      <w:pPr>
        <w:jc w:val="both"/>
      </w:pPr>
    </w:p>
    <w:p w14:paraId="36DD60DC" w14:textId="219BAE34" w:rsidR="00DA710A" w:rsidRDefault="00DA710A" w:rsidP="00F77A9C">
      <w:pPr>
        <w:jc w:val="both"/>
      </w:pPr>
      <w:r>
        <w:t>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w:t>
      </w:r>
      <w:r w:rsidRPr="00DA710A">
        <w:t xml:space="preserve"> </w:t>
      </w:r>
      <w:r>
        <w:t>inserire testo qui inserire testo qui inserire testo qui inserire testo qui inserire testo qui</w:t>
      </w:r>
      <w:r w:rsidRPr="00DA710A">
        <w:t xml:space="preserve"> </w:t>
      </w:r>
      <w:r>
        <w:t xml:space="preserve">inserire testo qui inserire testo qui inserire testo qui inserire testo qui inserire testo qui inserire testo qui inserire testo qui inserire testo qui </w:t>
      </w:r>
    </w:p>
    <w:p w14:paraId="44EF996A" w14:textId="77777777" w:rsidR="00DA710A" w:rsidRDefault="00DA710A" w:rsidP="00F77A9C">
      <w:pPr>
        <w:jc w:val="both"/>
      </w:pPr>
    </w:p>
    <w:p w14:paraId="026CACBF" w14:textId="77777777" w:rsidR="00DA710A" w:rsidRDefault="00DA710A" w:rsidP="00F77A9C">
      <w:pPr>
        <w:jc w:val="both"/>
      </w:pPr>
    </w:p>
    <w:p w14:paraId="491B743C" w14:textId="77777777" w:rsidR="00DA710A" w:rsidRDefault="00DA710A" w:rsidP="00F77A9C">
      <w:pPr>
        <w:jc w:val="both"/>
      </w:pPr>
    </w:p>
    <w:p w14:paraId="64B52A77" w14:textId="77777777" w:rsidR="00DA710A" w:rsidRDefault="00DA710A" w:rsidP="00F77A9C">
      <w:pPr>
        <w:jc w:val="both"/>
      </w:pPr>
    </w:p>
    <w:p w14:paraId="2F9F40F9" w14:textId="7B372A09" w:rsidR="00DA710A" w:rsidRDefault="00F77A9C" w:rsidP="00F77A9C">
      <w:pPr>
        <w:jc w:val="both"/>
      </w:pPr>
      <w:r>
        <w:t>Esempio di testo puntato:</w:t>
      </w:r>
    </w:p>
    <w:p w14:paraId="5CB55B88" w14:textId="77777777" w:rsidR="00F77A9C" w:rsidRDefault="00F77A9C" w:rsidP="00F77A9C">
      <w:pPr>
        <w:jc w:val="both"/>
      </w:pPr>
    </w:p>
    <w:p w14:paraId="59BD5BB4" w14:textId="5A6B8517" w:rsidR="00F77A9C" w:rsidRDefault="00F77A9C" w:rsidP="00F77A9C">
      <w:pPr>
        <w:pStyle w:val="Paragrafoelenco"/>
        <w:numPr>
          <w:ilvl w:val="0"/>
          <w:numId w:val="1"/>
        </w:numPr>
        <w:jc w:val="both"/>
      </w:pPr>
      <w:r>
        <w:t>Elenco puntato: spiegazione dell’elenco puntato esempio, spiegazione dell’elenco puntato      esempio</w:t>
      </w:r>
      <w:r w:rsidRPr="00F77A9C">
        <w:t xml:space="preserve"> </w:t>
      </w:r>
      <w:r>
        <w:t xml:space="preserve">spiegazione dell’elenco puntato esempio; </w:t>
      </w:r>
    </w:p>
    <w:p w14:paraId="767F91D9" w14:textId="77777777" w:rsidR="00F77A9C" w:rsidRDefault="00F77A9C" w:rsidP="00F77A9C">
      <w:pPr>
        <w:pStyle w:val="Paragrafoelenco"/>
        <w:jc w:val="both"/>
      </w:pPr>
    </w:p>
    <w:p w14:paraId="0A6DFB0F" w14:textId="77777777" w:rsidR="00F77A9C" w:rsidRDefault="00F77A9C" w:rsidP="00F77A9C">
      <w:pPr>
        <w:pStyle w:val="Paragrafoelenco"/>
        <w:numPr>
          <w:ilvl w:val="0"/>
          <w:numId w:val="1"/>
        </w:numPr>
        <w:jc w:val="both"/>
      </w:pPr>
      <w:r>
        <w:t>Elenco puntato;</w:t>
      </w:r>
    </w:p>
    <w:p w14:paraId="48C1A7EB" w14:textId="77777777" w:rsidR="00F77A9C" w:rsidRDefault="00F77A9C" w:rsidP="00F77A9C">
      <w:pPr>
        <w:jc w:val="both"/>
      </w:pPr>
    </w:p>
    <w:p w14:paraId="138D0A3D" w14:textId="77777777" w:rsidR="00F77A9C" w:rsidRDefault="00F77A9C" w:rsidP="00F77A9C">
      <w:pPr>
        <w:pStyle w:val="Paragrafoelenco"/>
        <w:numPr>
          <w:ilvl w:val="0"/>
          <w:numId w:val="1"/>
        </w:numPr>
        <w:jc w:val="both"/>
      </w:pPr>
      <w:r>
        <w:t>Elenco puntato;</w:t>
      </w:r>
    </w:p>
    <w:p w14:paraId="3514462E" w14:textId="77777777" w:rsidR="00F77A9C" w:rsidRDefault="00F77A9C" w:rsidP="00F77A9C">
      <w:pPr>
        <w:jc w:val="both"/>
      </w:pPr>
    </w:p>
    <w:p w14:paraId="51AA4A97" w14:textId="77777777" w:rsidR="00F77A9C" w:rsidRDefault="00F77A9C" w:rsidP="00F77A9C">
      <w:pPr>
        <w:pStyle w:val="Paragrafoelenco"/>
        <w:numPr>
          <w:ilvl w:val="0"/>
          <w:numId w:val="1"/>
        </w:numPr>
        <w:jc w:val="both"/>
      </w:pPr>
      <w:r>
        <w:t>Elenco puntato;</w:t>
      </w:r>
    </w:p>
    <w:p w14:paraId="411F1E26" w14:textId="05A0E03E" w:rsidR="00F77A9C" w:rsidRDefault="00F77A9C" w:rsidP="00F77A9C">
      <w:pPr>
        <w:jc w:val="both"/>
      </w:pPr>
    </w:p>
    <w:p w14:paraId="2AE40E7B" w14:textId="77777777" w:rsidR="00F77A9C" w:rsidRDefault="00F77A9C" w:rsidP="00F77A9C">
      <w:pPr>
        <w:jc w:val="both"/>
      </w:pPr>
    </w:p>
    <w:p w14:paraId="145171DC" w14:textId="77777777" w:rsidR="00F77A9C" w:rsidRDefault="00F77A9C" w:rsidP="00F77A9C">
      <w:pPr>
        <w:jc w:val="both"/>
      </w:pPr>
    </w:p>
    <w:p w14:paraId="2642E96B" w14:textId="77777777" w:rsidR="00F77A9C" w:rsidRDefault="00F77A9C" w:rsidP="00F77A9C">
      <w:pPr>
        <w:jc w:val="both"/>
      </w:pPr>
    </w:p>
    <w:p w14:paraId="01761432" w14:textId="77777777" w:rsidR="00F77A9C" w:rsidRDefault="00F77A9C" w:rsidP="00F77A9C">
      <w:pPr>
        <w:jc w:val="both"/>
      </w:pPr>
    </w:p>
    <w:p w14:paraId="2F5D64B3" w14:textId="77777777" w:rsidR="00F77A9C" w:rsidRDefault="00F77A9C" w:rsidP="00F77A9C">
      <w:pPr>
        <w:jc w:val="both"/>
      </w:pPr>
    </w:p>
    <w:p w14:paraId="1B45A663" w14:textId="77777777" w:rsidR="00F77A9C" w:rsidRDefault="00F77A9C" w:rsidP="00F77A9C">
      <w:pPr>
        <w:jc w:val="both"/>
      </w:pPr>
    </w:p>
    <w:p w14:paraId="3CCF87D6" w14:textId="77777777" w:rsidR="00F77A9C" w:rsidRDefault="00F77A9C" w:rsidP="00F77A9C">
      <w:pPr>
        <w:jc w:val="both"/>
      </w:pPr>
    </w:p>
    <w:p w14:paraId="0B3D841F" w14:textId="77777777" w:rsidR="00591EF3" w:rsidRDefault="00591EF3" w:rsidP="00F77A9C">
      <w:pPr>
        <w:jc w:val="both"/>
      </w:pPr>
    </w:p>
    <w:p w14:paraId="0DA53BD2" w14:textId="4BE9C6C5" w:rsidR="00F77A9C" w:rsidRDefault="00F77A9C" w:rsidP="008E207D">
      <w:pPr>
        <w:shd w:val="solid" w:color="D6D5D5" w:themeColor="background2" w:fill="auto"/>
        <w:jc w:val="both"/>
      </w:pPr>
      <w:r>
        <w:t xml:space="preserve">var </w:t>
      </w:r>
      <w:proofErr w:type="spellStart"/>
      <w:r>
        <w:t>esempioDiVariabile</w:t>
      </w:r>
      <w:proofErr w:type="spellEnd"/>
      <w:r>
        <w:t xml:space="preserve"> = valore variabile;</w:t>
      </w:r>
    </w:p>
    <w:p w14:paraId="44041ECB" w14:textId="77777777" w:rsidR="00F77A9C" w:rsidRDefault="00F77A9C" w:rsidP="008E207D">
      <w:pPr>
        <w:shd w:val="solid" w:color="D6D5D5" w:themeColor="background2" w:fill="auto"/>
        <w:jc w:val="both"/>
      </w:pPr>
    </w:p>
    <w:p w14:paraId="51329BCD" w14:textId="627B3F78" w:rsidR="00DA710A" w:rsidRDefault="00DA710A" w:rsidP="008E207D">
      <w:pPr>
        <w:shd w:val="solid" w:color="D6D5D5" w:themeColor="background2" w:fill="auto"/>
        <w:jc w:val="both"/>
      </w:pPr>
      <w:proofErr w:type="spellStart"/>
      <w:r>
        <w:t>function</w:t>
      </w:r>
      <w:proofErr w:type="spellEnd"/>
      <w:r>
        <w:t xml:space="preserve"> (elemento) {</w:t>
      </w:r>
    </w:p>
    <w:p w14:paraId="40B54D00" w14:textId="77777777" w:rsidR="00F77A9C" w:rsidRDefault="00F77A9C" w:rsidP="008E207D">
      <w:pPr>
        <w:shd w:val="solid" w:color="D6D5D5" w:themeColor="background2" w:fill="auto"/>
        <w:jc w:val="both"/>
      </w:pPr>
    </w:p>
    <w:p w14:paraId="45A967A7" w14:textId="41430768" w:rsidR="00F77A9C" w:rsidRDefault="00F77A9C" w:rsidP="008E207D">
      <w:pPr>
        <w:shd w:val="solid" w:color="D6D5D5" w:themeColor="background2" w:fill="auto"/>
        <w:jc w:val="both"/>
      </w:pPr>
      <w:r>
        <w:tab/>
        <w:t>/*esempio di commento*/</w:t>
      </w:r>
    </w:p>
    <w:p w14:paraId="33E8EA0E" w14:textId="74262DB4" w:rsidR="00DA710A" w:rsidRDefault="00DA710A" w:rsidP="008E207D">
      <w:pPr>
        <w:shd w:val="solid" w:color="D6D5D5" w:themeColor="background2" w:fill="auto"/>
        <w:ind w:firstLine="720"/>
        <w:jc w:val="both"/>
      </w:pPr>
      <w:r>
        <w:t>esempio di inserimento codice;</w:t>
      </w:r>
    </w:p>
    <w:p w14:paraId="73A4C3BD" w14:textId="77777777" w:rsidR="00F77A9C" w:rsidRDefault="00F77A9C" w:rsidP="008E207D">
      <w:pPr>
        <w:shd w:val="solid" w:color="D6D5D5" w:themeColor="background2" w:fill="auto"/>
        <w:ind w:firstLine="720"/>
        <w:jc w:val="both"/>
      </w:pPr>
    </w:p>
    <w:p w14:paraId="06C82B05" w14:textId="482722DA" w:rsidR="00F77A9C" w:rsidRDefault="00F77A9C" w:rsidP="008E207D">
      <w:pPr>
        <w:shd w:val="solid" w:color="D6D5D5" w:themeColor="background2" w:fill="auto"/>
        <w:ind w:firstLine="720"/>
        <w:jc w:val="both"/>
      </w:pPr>
      <w:r>
        <w:t>/*esempio di commento*/</w:t>
      </w:r>
    </w:p>
    <w:p w14:paraId="575ECCF0" w14:textId="06D80A1C" w:rsidR="00F77A9C" w:rsidRDefault="00F77A9C" w:rsidP="008E207D">
      <w:pPr>
        <w:shd w:val="solid" w:color="D6D5D5" w:themeColor="background2" w:fill="auto"/>
        <w:ind w:firstLine="720"/>
        <w:jc w:val="both"/>
      </w:pPr>
      <w:r>
        <w:t>esempio di inserimento codice;</w:t>
      </w:r>
    </w:p>
    <w:p w14:paraId="70D4CC7D" w14:textId="77777777" w:rsidR="00F77A9C" w:rsidRDefault="00F77A9C" w:rsidP="008E207D">
      <w:pPr>
        <w:shd w:val="solid" w:color="D6D5D5" w:themeColor="background2" w:fill="auto"/>
        <w:ind w:firstLine="720"/>
        <w:jc w:val="both"/>
      </w:pPr>
    </w:p>
    <w:p w14:paraId="24C1B299" w14:textId="35ED6BE1" w:rsidR="00F77A9C" w:rsidRDefault="00F77A9C" w:rsidP="008E207D">
      <w:pPr>
        <w:shd w:val="solid" w:color="D6D5D5" w:themeColor="background2" w:fill="auto"/>
        <w:ind w:firstLine="720"/>
        <w:jc w:val="both"/>
      </w:pPr>
      <w:r>
        <w:t>/*esempio di commento*/</w:t>
      </w:r>
    </w:p>
    <w:p w14:paraId="0697B1DB" w14:textId="4A0C777D" w:rsidR="00DA710A" w:rsidRDefault="00F77A9C" w:rsidP="008E207D">
      <w:pPr>
        <w:shd w:val="solid" w:color="D6D5D5" w:themeColor="background2" w:fill="auto"/>
        <w:ind w:firstLine="720"/>
        <w:jc w:val="both"/>
      </w:pPr>
      <w:r>
        <w:t>esempio di inserimento codice;</w:t>
      </w:r>
    </w:p>
    <w:p w14:paraId="14A7B6C8" w14:textId="77777777" w:rsidR="00F77A9C" w:rsidRDefault="00F77A9C" w:rsidP="008E207D">
      <w:pPr>
        <w:shd w:val="solid" w:color="D6D5D5" w:themeColor="background2" w:fill="auto"/>
        <w:ind w:firstLine="720"/>
        <w:jc w:val="both"/>
      </w:pPr>
    </w:p>
    <w:p w14:paraId="751120F7" w14:textId="2D2AA31C" w:rsidR="00DA710A" w:rsidRDefault="00DA710A" w:rsidP="008E207D">
      <w:pPr>
        <w:shd w:val="solid" w:color="D6D5D5" w:themeColor="background2" w:fill="auto"/>
        <w:jc w:val="both"/>
      </w:pPr>
      <w:r>
        <w:t>}</w:t>
      </w:r>
    </w:p>
    <w:p w14:paraId="774A8474" w14:textId="77777777" w:rsidR="00DA710A" w:rsidRDefault="00DA710A" w:rsidP="008E207D">
      <w:pPr>
        <w:shd w:val="solid" w:color="D6D5D5" w:themeColor="background2" w:fill="auto"/>
        <w:jc w:val="both"/>
      </w:pPr>
    </w:p>
    <w:p w14:paraId="0281B66F" w14:textId="77777777" w:rsidR="00F77A9C" w:rsidRDefault="00F77A9C" w:rsidP="008E207D">
      <w:pPr>
        <w:shd w:val="solid" w:color="D6D5D5" w:themeColor="background2" w:fill="auto"/>
        <w:jc w:val="both"/>
      </w:pPr>
      <w:proofErr w:type="spellStart"/>
      <w:r>
        <w:t>function</w:t>
      </w:r>
      <w:proofErr w:type="spellEnd"/>
      <w:r>
        <w:t xml:space="preserve"> (elemento) {</w:t>
      </w:r>
    </w:p>
    <w:p w14:paraId="45406BB5" w14:textId="77777777" w:rsidR="00F77A9C" w:rsidRDefault="00F77A9C" w:rsidP="008E207D">
      <w:pPr>
        <w:shd w:val="solid" w:color="D6D5D5" w:themeColor="background2" w:fill="auto"/>
        <w:jc w:val="both"/>
      </w:pPr>
    </w:p>
    <w:p w14:paraId="5370DF1D" w14:textId="77777777" w:rsidR="00F77A9C" w:rsidRDefault="00F77A9C" w:rsidP="008E207D">
      <w:pPr>
        <w:shd w:val="solid" w:color="D6D5D5" w:themeColor="background2" w:fill="auto"/>
        <w:jc w:val="both"/>
      </w:pPr>
      <w:r>
        <w:tab/>
        <w:t>/*esempio di commento*/</w:t>
      </w:r>
    </w:p>
    <w:p w14:paraId="2C2C3CA5" w14:textId="77777777" w:rsidR="00F77A9C" w:rsidRDefault="00F77A9C" w:rsidP="008E207D">
      <w:pPr>
        <w:shd w:val="solid" w:color="D6D5D5" w:themeColor="background2" w:fill="auto"/>
        <w:ind w:firstLine="720"/>
        <w:jc w:val="both"/>
      </w:pPr>
      <w:r>
        <w:t>esempio di inserimento codice;</w:t>
      </w:r>
    </w:p>
    <w:p w14:paraId="381F4901" w14:textId="77777777" w:rsidR="00F77A9C" w:rsidRDefault="00F77A9C" w:rsidP="008E207D">
      <w:pPr>
        <w:shd w:val="solid" w:color="D6D5D5" w:themeColor="background2" w:fill="auto"/>
        <w:ind w:firstLine="720"/>
        <w:jc w:val="both"/>
      </w:pPr>
    </w:p>
    <w:p w14:paraId="234074A5" w14:textId="77777777" w:rsidR="00F77A9C" w:rsidRDefault="00F77A9C" w:rsidP="008E207D">
      <w:pPr>
        <w:shd w:val="solid" w:color="D6D5D5" w:themeColor="background2" w:fill="auto"/>
        <w:ind w:firstLine="720"/>
        <w:jc w:val="both"/>
      </w:pPr>
      <w:r>
        <w:t>/*esempio di commento*/</w:t>
      </w:r>
    </w:p>
    <w:p w14:paraId="7AC7AA24" w14:textId="77777777" w:rsidR="00F77A9C" w:rsidRDefault="00F77A9C" w:rsidP="008E207D">
      <w:pPr>
        <w:shd w:val="solid" w:color="D6D5D5" w:themeColor="background2" w:fill="auto"/>
        <w:ind w:firstLine="720"/>
        <w:jc w:val="both"/>
      </w:pPr>
      <w:r>
        <w:t>esempio di inserimento codice;</w:t>
      </w:r>
    </w:p>
    <w:p w14:paraId="58D71CDD" w14:textId="77777777" w:rsidR="00F77A9C" w:rsidRDefault="00F77A9C" w:rsidP="008E207D">
      <w:pPr>
        <w:shd w:val="solid" w:color="D6D5D5" w:themeColor="background2" w:fill="auto"/>
        <w:ind w:firstLine="720"/>
        <w:jc w:val="both"/>
      </w:pPr>
    </w:p>
    <w:p w14:paraId="4F7B38CE" w14:textId="77777777" w:rsidR="00F77A9C" w:rsidRDefault="00F77A9C" w:rsidP="008E207D">
      <w:pPr>
        <w:shd w:val="solid" w:color="D6D5D5" w:themeColor="background2" w:fill="auto"/>
        <w:ind w:firstLine="720"/>
        <w:jc w:val="both"/>
      </w:pPr>
      <w:r>
        <w:t>/*esempio di commento*/</w:t>
      </w:r>
    </w:p>
    <w:p w14:paraId="453F0D9A" w14:textId="77777777" w:rsidR="00F77A9C" w:rsidRDefault="00F77A9C" w:rsidP="008E207D">
      <w:pPr>
        <w:shd w:val="solid" w:color="D6D5D5" w:themeColor="background2" w:fill="auto"/>
        <w:ind w:firstLine="720"/>
        <w:jc w:val="both"/>
      </w:pPr>
      <w:r>
        <w:t>esempio di inserimento codice;</w:t>
      </w:r>
    </w:p>
    <w:p w14:paraId="1EF9B3D3" w14:textId="77777777" w:rsidR="00F77A9C" w:rsidRDefault="00F77A9C" w:rsidP="008E207D">
      <w:pPr>
        <w:shd w:val="solid" w:color="D6D5D5" w:themeColor="background2" w:fill="auto"/>
        <w:ind w:firstLine="720"/>
        <w:jc w:val="both"/>
      </w:pPr>
    </w:p>
    <w:p w14:paraId="6C746830" w14:textId="77777777" w:rsidR="00F77A9C" w:rsidRDefault="00F77A9C" w:rsidP="008E207D">
      <w:pPr>
        <w:shd w:val="solid" w:color="D6D5D5" w:themeColor="background2" w:fill="auto"/>
        <w:jc w:val="both"/>
      </w:pPr>
      <w:r>
        <w:t>}</w:t>
      </w:r>
    </w:p>
    <w:p w14:paraId="1DB4219A" w14:textId="77777777" w:rsidR="00DA710A" w:rsidRDefault="00DA710A" w:rsidP="008E207D">
      <w:pPr>
        <w:shd w:val="solid" w:color="D6D5D5" w:themeColor="background2" w:fill="auto"/>
        <w:jc w:val="both"/>
      </w:pPr>
    </w:p>
    <w:p w14:paraId="3130BD86" w14:textId="77777777" w:rsidR="00F77A9C" w:rsidRDefault="00F77A9C" w:rsidP="008E207D">
      <w:pPr>
        <w:shd w:val="solid" w:color="D6D5D5" w:themeColor="background2" w:fill="auto"/>
        <w:jc w:val="both"/>
      </w:pPr>
      <w:proofErr w:type="spellStart"/>
      <w:r>
        <w:t>function</w:t>
      </w:r>
      <w:proofErr w:type="spellEnd"/>
      <w:r>
        <w:t xml:space="preserve"> (elemento) {</w:t>
      </w:r>
    </w:p>
    <w:p w14:paraId="35E37FD8" w14:textId="77777777" w:rsidR="00F77A9C" w:rsidRDefault="00F77A9C" w:rsidP="008E207D">
      <w:pPr>
        <w:shd w:val="solid" w:color="D6D5D5" w:themeColor="background2" w:fill="auto"/>
        <w:jc w:val="both"/>
      </w:pPr>
    </w:p>
    <w:p w14:paraId="73AC43DA" w14:textId="77777777" w:rsidR="00F77A9C" w:rsidRDefault="00F77A9C" w:rsidP="008E207D">
      <w:pPr>
        <w:shd w:val="solid" w:color="D6D5D5" w:themeColor="background2" w:fill="auto"/>
        <w:jc w:val="both"/>
      </w:pPr>
      <w:r>
        <w:tab/>
        <w:t>/*esempio di commento*/</w:t>
      </w:r>
    </w:p>
    <w:p w14:paraId="32B3FFDA" w14:textId="77777777" w:rsidR="00F77A9C" w:rsidRDefault="00F77A9C" w:rsidP="008E207D">
      <w:pPr>
        <w:shd w:val="solid" w:color="D6D5D5" w:themeColor="background2" w:fill="auto"/>
        <w:ind w:firstLine="720"/>
        <w:jc w:val="both"/>
      </w:pPr>
      <w:r>
        <w:t>esempio di inserimento codice;</w:t>
      </w:r>
    </w:p>
    <w:p w14:paraId="3E6B1933" w14:textId="77777777" w:rsidR="00F77A9C" w:rsidRDefault="00F77A9C" w:rsidP="008E207D">
      <w:pPr>
        <w:shd w:val="solid" w:color="D6D5D5" w:themeColor="background2" w:fill="auto"/>
        <w:ind w:firstLine="720"/>
        <w:jc w:val="both"/>
      </w:pPr>
    </w:p>
    <w:p w14:paraId="2DB28C8D" w14:textId="77777777" w:rsidR="00F77A9C" w:rsidRDefault="00F77A9C" w:rsidP="008E207D">
      <w:pPr>
        <w:shd w:val="solid" w:color="D6D5D5" w:themeColor="background2" w:fill="auto"/>
        <w:ind w:firstLine="720"/>
        <w:jc w:val="both"/>
      </w:pPr>
      <w:r>
        <w:t>/*esempio di commento*/</w:t>
      </w:r>
    </w:p>
    <w:p w14:paraId="35C6BA97" w14:textId="77777777" w:rsidR="00F77A9C" w:rsidRDefault="00F77A9C" w:rsidP="008E207D">
      <w:pPr>
        <w:shd w:val="solid" w:color="D6D5D5" w:themeColor="background2" w:fill="auto"/>
        <w:ind w:firstLine="720"/>
        <w:jc w:val="both"/>
      </w:pPr>
      <w:r>
        <w:t>esempio di inserimento codice;</w:t>
      </w:r>
    </w:p>
    <w:p w14:paraId="23F103A1" w14:textId="77777777" w:rsidR="00F77A9C" w:rsidRDefault="00F77A9C" w:rsidP="008E207D">
      <w:pPr>
        <w:shd w:val="solid" w:color="D6D5D5" w:themeColor="background2" w:fill="auto"/>
        <w:ind w:firstLine="720"/>
        <w:jc w:val="both"/>
      </w:pPr>
    </w:p>
    <w:p w14:paraId="702509FB" w14:textId="77777777" w:rsidR="00F77A9C" w:rsidRDefault="00F77A9C" w:rsidP="008E207D">
      <w:pPr>
        <w:shd w:val="solid" w:color="D6D5D5" w:themeColor="background2" w:fill="auto"/>
        <w:ind w:firstLine="720"/>
        <w:jc w:val="both"/>
      </w:pPr>
      <w:r>
        <w:t>/*esempio di commento*/</w:t>
      </w:r>
    </w:p>
    <w:p w14:paraId="57FCE1DC" w14:textId="77777777" w:rsidR="00F77A9C" w:rsidRDefault="00F77A9C" w:rsidP="008E207D">
      <w:pPr>
        <w:shd w:val="solid" w:color="D6D5D5" w:themeColor="background2" w:fill="auto"/>
        <w:ind w:firstLine="720"/>
        <w:jc w:val="both"/>
      </w:pPr>
      <w:r>
        <w:t>esempio di inserimento codice;</w:t>
      </w:r>
    </w:p>
    <w:p w14:paraId="1B71A28B" w14:textId="77777777" w:rsidR="00F77A9C" w:rsidRDefault="00F77A9C" w:rsidP="008E207D">
      <w:pPr>
        <w:shd w:val="solid" w:color="D6D5D5" w:themeColor="background2" w:fill="auto"/>
        <w:ind w:firstLine="720"/>
        <w:jc w:val="both"/>
      </w:pPr>
    </w:p>
    <w:p w14:paraId="71757E5E" w14:textId="77777777" w:rsidR="00F77A9C" w:rsidRDefault="00F77A9C" w:rsidP="008E207D">
      <w:pPr>
        <w:shd w:val="solid" w:color="D6D5D5" w:themeColor="background2" w:fill="auto"/>
        <w:jc w:val="both"/>
      </w:pPr>
      <w:r>
        <w:t>}</w:t>
      </w:r>
    </w:p>
    <w:p w14:paraId="36400B96" w14:textId="77777777" w:rsidR="00DA710A" w:rsidRDefault="00DA710A" w:rsidP="008E207D">
      <w:pPr>
        <w:shd w:val="solid" w:color="D6D5D5" w:themeColor="background2" w:fill="auto"/>
        <w:jc w:val="both"/>
      </w:pPr>
    </w:p>
    <w:p w14:paraId="01A80E0D" w14:textId="6BA4C08C" w:rsidR="008E207D" w:rsidRDefault="00F77A9C" w:rsidP="008E207D">
      <w:pPr>
        <w:shd w:val="solid" w:color="D6D5D5" w:themeColor="background2" w:fill="auto"/>
        <w:jc w:val="both"/>
      </w:pPr>
      <w:r>
        <w:t>Spiegazione codice qui sotto Spiegazione codice qui sotto Spiegazione codice qui sotto Spiegazione codice qui sotto Spiegazione codice qui sotto Spiegazione codice qui sotto</w:t>
      </w:r>
      <w:r w:rsidRPr="00F77A9C">
        <w:t xml:space="preserve"> </w:t>
      </w:r>
      <w:r>
        <w:t>Spiegazione codice qui sotto Spiegazione codice qui sotto</w:t>
      </w:r>
      <w:r w:rsidRPr="00F77A9C">
        <w:t xml:space="preserve"> </w:t>
      </w:r>
      <w:r>
        <w:t xml:space="preserve">Spiegazione codice qui sotto </w:t>
      </w:r>
      <w:r w:rsidR="00591EF3">
        <w:t>Spiegazione codice qui sotto Spiegazione codice qui sotto Spiegazione codice qui sotto</w:t>
      </w:r>
      <w:r w:rsidR="008E207D">
        <w:t xml:space="preserve">                  </w:t>
      </w:r>
    </w:p>
    <w:p w14:paraId="07963916" w14:textId="2099A071" w:rsidR="00F77A9C" w:rsidRDefault="008E207D" w:rsidP="008E207D">
      <w:pPr>
        <w:shd w:val="clear" w:color="D6D5D5" w:themeColor="background2" w:fill="auto"/>
        <w:jc w:val="both"/>
      </w:pPr>
      <w:r>
        <w:lastRenderedPageBreak/>
        <w:t>Pagina vuota tra capitoli</w:t>
      </w:r>
    </w:p>
    <w:p w14:paraId="651B2C75" w14:textId="77777777" w:rsidR="00352A36" w:rsidRDefault="00352A36" w:rsidP="008E207D">
      <w:pPr>
        <w:shd w:val="clear" w:color="D6D5D5" w:themeColor="background2" w:fill="auto"/>
        <w:jc w:val="both"/>
      </w:pPr>
    </w:p>
    <w:p w14:paraId="4080A51C" w14:textId="77777777" w:rsidR="00352A36" w:rsidRDefault="00352A36" w:rsidP="008E207D">
      <w:pPr>
        <w:shd w:val="clear" w:color="D6D5D5" w:themeColor="background2" w:fill="auto"/>
        <w:jc w:val="both"/>
      </w:pPr>
    </w:p>
    <w:p w14:paraId="339C7975" w14:textId="77777777" w:rsidR="00352A36" w:rsidRDefault="00352A36" w:rsidP="008E207D">
      <w:pPr>
        <w:shd w:val="clear" w:color="D6D5D5" w:themeColor="background2" w:fill="auto"/>
        <w:jc w:val="both"/>
      </w:pPr>
    </w:p>
    <w:p w14:paraId="4A94B47E" w14:textId="77777777" w:rsidR="00352A36" w:rsidRDefault="00352A36" w:rsidP="008E207D">
      <w:pPr>
        <w:shd w:val="clear" w:color="D6D5D5" w:themeColor="background2" w:fill="auto"/>
        <w:jc w:val="both"/>
      </w:pPr>
    </w:p>
    <w:p w14:paraId="48D70DC4" w14:textId="77777777" w:rsidR="00352A36" w:rsidRDefault="00352A36" w:rsidP="008E207D">
      <w:pPr>
        <w:shd w:val="clear" w:color="D6D5D5" w:themeColor="background2" w:fill="auto"/>
        <w:jc w:val="both"/>
      </w:pPr>
    </w:p>
    <w:p w14:paraId="6713B8BE" w14:textId="77777777" w:rsidR="00352A36" w:rsidRDefault="00352A36" w:rsidP="008E207D">
      <w:pPr>
        <w:shd w:val="clear" w:color="D6D5D5" w:themeColor="background2" w:fill="auto"/>
        <w:jc w:val="both"/>
      </w:pPr>
    </w:p>
    <w:p w14:paraId="64030BAD" w14:textId="77777777" w:rsidR="00352A36" w:rsidRDefault="00352A36" w:rsidP="008E207D">
      <w:pPr>
        <w:shd w:val="clear" w:color="D6D5D5" w:themeColor="background2" w:fill="auto"/>
        <w:jc w:val="both"/>
      </w:pPr>
    </w:p>
    <w:p w14:paraId="354335AD" w14:textId="77777777" w:rsidR="00352A36" w:rsidRDefault="00352A36" w:rsidP="008E207D">
      <w:pPr>
        <w:shd w:val="clear" w:color="D6D5D5" w:themeColor="background2" w:fill="auto"/>
        <w:jc w:val="both"/>
      </w:pPr>
    </w:p>
    <w:p w14:paraId="35F0EC51" w14:textId="77777777" w:rsidR="00352A36" w:rsidRDefault="00352A36" w:rsidP="008E207D">
      <w:pPr>
        <w:shd w:val="clear" w:color="D6D5D5" w:themeColor="background2" w:fill="auto"/>
        <w:jc w:val="both"/>
      </w:pPr>
    </w:p>
    <w:p w14:paraId="71F95B95" w14:textId="77777777" w:rsidR="00352A36" w:rsidRDefault="00352A36" w:rsidP="008E207D">
      <w:pPr>
        <w:shd w:val="clear" w:color="D6D5D5" w:themeColor="background2" w:fill="auto"/>
        <w:jc w:val="both"/>
      </w:pPr>
    </w:p>
    <w:p w14:paraId="2FC600F9" w14:textId="77777777" w:rsidR="00352A36" w:rsidRDefault="00352A36" w:rsidP="008E207D">
      <w:pPr>
        <w:shd w:val="clear" w:color="D6D5D5" w:themeColor="background2" w:fill="auto"/>
        <w:jc w:val="both"/>
      </w:pPr>
    </w:p>
    <w:p w14:paraId="1B014574" w14:textId="77777777" w:rsidR="00352A36" w:rsidRDefault="00352A36" w:rsidP="008E207D">
      <w:pPr>
        <w:shd w:val="clear" w:color="D6D5D5" w:themeColor="background2" w:fill="auto"/>
        <w:jc w:val="both"/>
      </w:pPr>
    </w:p>
    <w:p w14:paraId="0D1196B3" w14:textId="77777777" w:rsidR="00352A36" w:rsidRDefault="00352A36" w:rsidP="008E207D">
      <w:pPr>
        <w:shd w:val="clear" w:color="D6D5D5" w:themeColor="background2" w:fill="auto"/>
        <w:jc w:val="both"/>
      </w:pPr>
    </w:p>
    <w:p w14:paraId="013F9FC5" w14:textId="77777777" w:rsidR="00352A36" w:rsidRDefault="00352A36" w:rsidP="008E207D">
      <w:pPr>
        <w:shd w:val="clear" w:color="D6D5D5" w:themeColor="background2" w:fill="auto"/>
        <w:jc w:val="both"/>
      </w:pPr>
    </w:p>
    <w:p w14:paraId="50C7D3F7" w14:textId="77777777" w:rsidR="00352A36" w:rsidRDefault="00352A36" w:rsidP="008E207D">
      <w:pPr>
        <w:shd w:val="clear" w:color="D6D5D5" w:themeColor="background2" w:fill="auto"/>
        <w:jc w:val="both"/>
      </w:pPr>
    </w:p>
    <w:p w14:paraId="42B56B73" w14:textId="77777777" w:rsidR="00352A36" w:rsidRDefault="00352A36" w:rsidP="008E207D">
      <w:pPr>
        <w:shd w:val="clear" w:color="D6D5D5" w:themeColor="background2" w:fill="auto"/>
        <w:jc w:val="both"/>
      </w:pPr>
    </w:p>
    <w:p w14:paraId="11D6C09E" w14:textId="77777777" w:rsidR="00352A36" w:rsidRDefault="00352A36" w:rsidP="008E207D">
      <w:pPr>
        <w:shd w:val="clear" w:color="D6D5D5" w:themeColor="background2" w:fill="auto"/>
        <w:jc w:val="both"/>
      </w:pPr>
    </w:p>
    <w:p w14:paraId="2AB4668A" w14:textId="77777777" w:rsidR="00352A36" w:rsidRDefault="00352A36" w:rsidP="008E207D">
      <w:pPr>
        <w:shd w:val="clear" w:color="D6D5D5" w:themeColor="background2" w:fill="auto"/>
        <w:jc w:val="both"/>
      </w:pPr>
    </w:p>
    <w:p w14:paraId="40BB4A5F" w14:textId="77777777" w:rsidR="00352A36" w:rsidRDefault="00352A36" w:rsidP="008E207D">
      <w:pPr>
        <w:shd w:val="clear" w:color="D6D5D5" w:themeColor="background2" w:fill="auto"/>
        <w:jc w:val="both"/>
      </w:pPr>
    </w:p>
    <w:p w14:paraId="47EA261C" w14:textId="77777777" w:rsidR="00352A36" w:rsidRDefault="00352A36" w:rsidP="008E207D">
      <w:pPr>
        <w:shd w:val="clear" w:color="D6D5D5" w:themeColor="background2" w:fill="auto"/>
        <w:jc w:val="both"/>
      </w:pPr>
    </w:p>
    <w:p w14:paraId="259F05C4" w14:textId="77777777" w:rsidR="00352A36" w:rsidRDefault="00352A36" w:rsidP="008E207D">
      <w:pPr>
        <w:shd w:val="clear" w:color="D6D5D5" w:themeColor="background2" w:fill="auto"/>
        <w:jc w:val="both"/>
      </w:pPr>
    </w:p>
    <w:p w14:paraId="66423DE1" w14:textId="77777777" w:rsidR="00352A36" w:rsidRDefault="00352A36" w:rsidP="008E207D">
      <w:pPr>
        <w:shd w:val="clear" w:color="D6D5D5" w:themeColor="background2" w:fill="auto"/>
        <w:jc w:val="both"/>
      </w:pPr>
    </w:p>
    <w:p w14:paraId="19004D0B" w14:textId="77777777" w:rsidR="00352A36" w:rsidRDefault="00352A36" w:rsidP="008E207D">
      <w:pPr>
        <w:shd w:val="clear" w:color="D6D5D5" w:themeColor="background2" w:fill="auto"/>
        <w:jc w:val="both"/>
      </w:pPr>
    </w:p>
    <w:p w14:paraId="5F8F2762" w14:textId="77777777" w:rsidR="00352A36" w:rsidRDefault="00352A36" w:rsidP="008E207D">
      <w:pPr>
        <w:shd w:val="clear" w:color="D6D5D5" w:themeColor="background2" w:fill="auto"/>
        <w:jc w:val="both"/>
      </w:pPr>
    </w:p>
    <w:p w14:paraId="5D9642D6" w14:textId="77777777" w:rsidR="00352A36" w:rsidRDefault="00352A36" w:rsidP="008E207D">
      <w:pPr>
        <w:shd w:val="clear" w:color="D6D5D5" w:themeColor="background2" w:fill="auto"/>
        <w:jc w:val="both"/>
      </w:pPr>
    </w:p>
    <w:p w14:paraId="51E41EEE" w14:textId="77777777" w:rsidR="00352A36" w:rsidRDefault="00352A36" w:rsidP="008E207D">
      <w:pPr>
        <w:shd w:val="clear" w:color="D6D5D5" w:themeColor="background2" w:fill="auto"/>
        <w:jc w:val="both"/>
      </w:pPr>
    </w:p>
    <w:p w14:paraId="4AEA771B" w14:textId="77777777" w:rsidR="00352A36" w:rsidRDefault="00352A36" w:rsidP="008E207D">
      <w:pPr>
        <w:shd w:val="clear" w:color="D6D5D5" w:themeColor="background2" w:fill="auto"/>
        <w:jc w:val="both"/>
      </w:pPr>
    </w:p>
    <w:p w14:paraId="2716D388" w14:textId="77777777" w:rsidR="00352A36" w:rsidRDefault="00352A36" w:rsidP="008E207D">
      <w:pPr>
        <w:shd w:val="clear" w:color="D6D5D5" w:themeColor="background2" w:fill="auto"/>
        <w:jc w:val="both"/>
      </w:pPr>
    </w:p>
    <w:p w14:paraId="5875CC68" w14:textId="77777777" w:rsidR="00352A36" w:rsidRDefault="00352A36" w:rsidP="008E207D">
      <w:pPr>
        <w:shd w:val="clear" w:color="D6D5D5" w:themeColor="background2" w:fill="auto"/>
        <w:jc w:val="both"/>
      </w:pPr>
    </w:p>
    <w:p w14:paraId="5144F3CE" w14:textId="77777777" w:rsidR="00352A36" w:rsidRDefault="00352A36" w:rsidP="008E207D">
      <w:pPr>
        <w:shd w:val="clear" w:color="D6D5D5" w:themeColor="background2" w:fill="auto"/>
        <w:jc w:val="both"/>
      </w:pPr>
    </w:p>
    <w:p w14:paraId="7E51F9F1" w14:textId="77777777" w:rsidR="00352A36" w:rsidRDefault="00352A36" w:rsidP="008E207D">
      <w:pPr>
        <w:shd w:val="clear" w:color="D6D5D5" w:themeColor="background2" w:fill="auto"/>
        <w:jc w:val="both"/>
      </w:pPr>
    </w:p>
    <w:p w14:paraId="412D401A" w14:textId="77777777" w:rsidR="00352A36" w:rsidRDefault="00352A36" w:rsidP="008E207D">
      <w:pPr>
        <w:shd w:val="clear" w:color="D6D5D5" w:themeColor="background2" w:fill="auto"/>
        <w:jc w:val="both"/>
      </w:pPr>
    </w:p>
    <w:p w14:paraId="3FB9176D" w14:textId="77777777" w:rsidR="00352A36" w:rsidRDefault="00352A36" w:rsidP="008E207D">
      <w:pPr>
        <w:shd w:val="clear" w:color="D6D5D5" w:themeColor="background2" w:fill="auto"/>
        <w:jc w:val="both"/>
      </w:pPr>
    </w:p>
    <w:p w14:paraId="21C6213A" w14:textId="77777777" w:rsidR="00352A36" w:rsidRDefault="00352A36" w:rsidP="008E207D">
      <w:pPr>
        <w:shd w:val="clear" w:color="D6D5D5" w:themeColor="background2" w:fill="auto"/>
        <w:jc w:val="both"/>
      </w:pPr>
    </w:p>
    <w:p w14:paraId="08A929AA" w14:textId="77777777" w:rsidR="00352A36" w:rsidRDefault="00352A36" w:rsidP="008E207D">
      <w:pPr>
        <w:shd w:val="clear" w:color="D6D5D5" w:themeColor="background2" w:fill="auto"/>
        <w:jc w:val="both"/>
      </w:pPr>
    </w:p>
    <w:p w14:paraId="6A453321" w14:textId="77777777" w:rsidR="00352A36" w:rsidRDefault="00352A36" w:rsidP="008E207D">
      <w:pPr>
        <w:shd w:val="clear" w:color="D6D5D5" w:themeColor="background2" w:fill="auto"/>
        <w:jc w:val="both"/>
      </w:pPr>
    </w:p>
    <w:p w14:paraId="2CEBD0B6" w14:textId="77777777" w:rsidR="00352A36" w:rsidRDefault="00352A36" w:rsidP="008E207D">
      <w:pPr>
        <w:shd w:val="clear" w:color="D6D5D5" w:themeColor="background2" w:fill="auto"/>
        <w:jc w:val="both"/>
      </w:pPr>
    </w:p>
    <w:p w14:paraId="761E94D6" w14:textId="77777777" w:rsidR="00352A36" w:rsidRDefault="00352A36" w:rsidP="008E207D">
      <w:pPr>
        <w:shd w:val="clear" w:color="D6D5D5" w:themeColor="background2" w:fill="auto"/>
        <w:jc w:val="both"/>
      </w:pPr>
    </w:p>
    <w:p w14:paraId="654E99D6" w14:textId="77777777" w:rsidR="00352A36" w:rsidRDefault="00352A36" w:rsidP="008E207D">
      <w:pPr>
        <w:shd w:val="clear" w:color="D6D5D5" w:themeColor="background2" w:fill="auto"/>
        <w:jc w:val="both"/>
      </w:pPr>
    </w:p>
    <w:p w14:paraId="603DAC10" w14:textId="77777777" w:rsidR="00352A36" w:rsidRDefault="00352A36" w:rsidP="008E207D">
      <w:pPr>
        <w:shd w:val="clear" w:color="D6D5D5" w:themeColor="background2" w:fill="auto"/>
        <w:jc w:val="both"/>
      </w:pPr>
    </w:p>
    <w:p w14:paraId="22F57EDD" w14:textId="77777777" w:rsidR="00352A36" w:rsidRDefault="00352A36" w:rsidP="008E207D">
      <w:pPr>
        <w:shd w:val="clear" w:color="D6D5D5" w:themeColor="background2" w:fill="auto"/>
        <w:jc w:val="both"/>
      </w:pPr>
    </w:p>
    <w:p w14:paraId="7CB46D53" w14:textId="77777777" w:rsidR="00352A36" w:rsidRDefault="00352A36" w:rsidP="008E207D">
      <w:pPr>
        <w:shd w:val="clear" w:color="D6D5D5" w:themeColor="background2" w:fill="auto"/>
        <w:jc w:val="both"/>
      </w:pPr>
    </w:p>
    <w:p w14:paraId="2A882054" w14:textId="77777777" w:rsidR="00352A36" w:rsidRDefault="00352A36" w:rsidP="008E207D">
      <w:pPr>
        <w:shd w:val="clear" w:color="D6D5D5" w:themeColor="background2" w:fill="auto"/>
        <w:jc w:val="both"/>
      </w:pPr>
    </w:p>
    <w:p w14:paraId="7B688808" w14:textId="77777777" w:rsidR="00352A36" w:rsidRDefault="00352A36" w:rsidP="008E207D">
      <w:pPr>
        <w:shd w:val="clear" w:color="D6D5D5" w:themeColor="background2" w:fill="auto"/>
        <w:jc w:val="both"/>
      </w:pPr>
    </w:p>
    <w:p w14:paraId="16151E06" w14:textId="77777777" w:rsidR="00352A36" w:rsidRDefault="00352A36" w:rsidP="008E207D">
      <w:pPr>
        <w:shd w:val="clear" w:color="D6D5D5" w:themeColor="background2" w:fill="auto"/>
        <w:jc w:val="both"/>
      </w:pPr>
    </w:p>
    <w:tbl>
      <w:tblPr>
        <w:tblStyle w:val="Tabellagriglia5scura"/>
        <w:tblW w:w="0" w:type="auto"/>
        <w:tblLook w:val="04A0" w:firstRow="1" w:lastRow="0" w:firstColumn="1" w:lastColumn="0" w:noHBand="0" w:noVBand="1"/>
      </w:tblPr>
      <w:tblGrid>
        <w:gridCol w:w="2129"/>
        <w:gridCol w:w="2129"/>
        <w:gridCol w:w="2130"/>
        <w:gridCol w:w="2130"/>
        <w:gridCol w:w="2130"/>
      </w:tblGrid>
      <w:tr w:rsidR="00352A36" w14:paraId="00D4F2E5" w14:textId="77777777" w:rsidTr="0035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shd w:val="clear" w:color="auto" w:fill="auto"/>
          </w:tcPr>
          <w:p w14:paraId="0B836BF1" w14:textId="77777777" w:rsidR="00352A36" w:rsidRDefault="00352A36" w:rsidP="00352A36">
            <w:pPr>
              <w:jc w:val="center"/>
            </w:pPr>
          </w:p>
        </w:tc>
        <w:tc>
          <w:tcPr>
            <w:tcW w:w="2129" w:type="dxa"/>
            <w:shd w:val="clear" w:color="auto" w:fill="D6D5D5" w:themeFill="background2"/>
          </w:tcPr>
          <w:p w14:paraId="4BD0C262" w14:textId="79D6122F" w:rsidR="00352A36" w:rsidRDefault="00352A36" w:rsidP="00352A36">
            <w:pPr>
              <w:jc w:val="center"/>
              <w:cnfStyle w:val="100000000000" w:firstRow="1" w:lastRow="0" w:firstColumn="0" w:lastColumn="0" w:oddVBand="0" w:evenVBand="0" w:oddHBand="0" w:evenHBand="0" w:firstRowFirstColumn="0" w:firstRowLastColumn="0" w:lastRowFirstColumn="0" w:lastRowLastColumn="0"/>
            </w:pPr>
            <w:r>
              <w:t>TABELLA</w:t>
            </w:r>
          </w:p>
        </w:tc>
        <w:tc>
          <w:tcPr>
            <w:tcW w:w="2130" w:type="dxa"/>
            <w:shd w:val="clear" w:color="auto" w:fill="D6D5D5" w:themeFill="background2"/>
          </w:tcPr>
          <w:p w14:paraId="22BE0E88" w14:textId="6A6616CE" w:rsidR="00352A36" w:rsidRDefault="00352A36" w:rsidP="00352A36">
            <w:pPr>
              <w:jc w:val="center"/>
              <w:cnfStyle w:val="100000000000" w:firstRow="1" w:lastRow="0" w:firstColumn="0" w:lastColumn="0" w:oddVBand="0" w:evenVBand="0" w:oddHBand="0" w:evenHBand="0" w:firstRowFirstColumn="0" w:firstRowLastColumn="0" w:lastRowFirstColumn="0" w:lastRowLastColumn="0"/>
            </w:pPr>
            <w:r>
              <w:t>TABELLA</w:t>
            </w:r>
          </w:p>
        </w:tc>
        <w:tc>
          <w:tcPr>
            <w:tcW w:w="2130" w:type="dxa"/>
            <w:shd w:val="clear" w:color="auto" w:fill="D6D5D5" w:themeFill="background2"/>
          </w:tcPr>
          <w:p w14:paraId="70404494" w14:textId="4A3123FC" w:rsidR="00352A36" w:rsidRDefault="00352A36" w:rsidP="00352A36">
            <w:pPr>
              <w:jc w:val="center"/>
              <w:cnfStyle w:val="100000000000" w:firstRow="1" w:lastRow="0" w:firstColumn="0" w:lastColumn="0" w:oddVBand="0" w:evenVBand="0" w:oddHBand="0" w:evenHBand="0" w:firstRowFirstColumn="0" w:firstRowLastColumn="0" w:lastRowFirstColumn="0" w:lastRowLastColumn="0"/>
            </w:pPr>
            <w:r>
              <w:t>TABELLA</w:t>
            </w:r>
          </w:p>
        </w:tc>
        <w:tc>
          <w:tcPr>
            <w:tcW w:w="2130" w:type="dxa"/>
            <w:shd w:val="clear" w:color="auto" w:fill="D6D5D5" w:themeFill="background2"/>
          </w:tcPr>
          <w:p w14:paraId="6C93E56A" w14:textId="42AB5EAA" w:rsidR="00352A36" w:rsidRDefault="00352A36" w:rsidP="00352A36">
            <w:pPr>
              <w:jc w:val="center"/>
              <w:cnfStyle w:val="100000000000" w:firstRow="1" w:lastRow="0" w:firstColumn="0" w:lastColumn="0" w:oddVBand="0" w:evenVBand="0" w:oddHBand="0" w:evenHBand="0" w:firstRowFirstColumn="0" w:firstRowLastColumn="0" w:lastRowFirstColumn="0" w:lastRowLastColumn="0"/>
            </w:pPr>
            <w:r>
              <w:t>TABELLA</w:t>
            </w:r>
          </w:p>
        </w:tc>
      </w:tr>
      <w:tr w:rsidR="00352A36" w14:paraId="4D9CA77A" w14:textId="77777777" w:rsidTr="0035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shd w:val="clear" w:color="auto" w:fill="D6D5D5" w:themeFill="background2"/>
          </w:tcPr>
          <w:p w14:paraId="0476F783" w14:textId="375A2047" w:rsidR="00352A36" w:rsidRDefault="00352A36" w:rsidP="00352A36">
            <w:pPr>
              <w:jc w:val="center"/>
            </w:pPr>
            <w:r>
              <w:t>TABELLA</w:t>
            </w:r>
          </w:p>
        </w:tc>
        <w:tc>
          <w:tcPr>
            <w:tcW w:w="2129" w:type="dxa"/>
            <w:shd w:val="clear" w:color="auto" w:fill="D6D5D5" w:themeFill="background2"/>
          </w:tcPr>
          <w:p w14:paraId="63021888" w14:textId="461D2DD3" w:rsidR="00352A36" w:rsidRDefault="00352A36" w:rsidP="00352A36">
            <w:pPr>
              <w:jc w:val="center"/>
              <w:cnfStyle w:val="000000100000" w:firstRow="0" w:lastRow="0" w:firstColumn="0" w:lastColumn="0" w:oddVBand="0" w:evenVBand="0" w:oddHBand="1" w:evenHBand="0" w:firstRowFirstColumn="0" w:firstRowLastColumn="0" w:lastRowFirstColumn="0" w:lastRowLastColumn="0"/>
            </w:pPr>
            <w:r>
              <w:t>VALUE</w:t>
            </w:r>
          </w:p>
        </w:tc>
        <w:tc>
          <w:tcPr>
            <w:tcW w:w="2130" w:type="dxa"/>
            <w:shd w:val="clear" w:color="auto" w:fill="D6D5D5" w:themeFill="background2"/>
          </w:tcPr>
          <w:p w14:paraId="62740ABB" w14:textId="6D0515C3" w:rsidR="00352A36" w:rsidRDefault="00352A36" w:rsidP="00352A36">
            <w:pPr>
              <w:jc w:val="center"/>
              <w:cnfStyle w:val="000000100000" w:firstRow="0" w:lastRow="0" w:firstColumn="0" w:lastColumn="0" w:oddVBand="0" w:evenVBand="0" w:oddHBand="1" w:evenHBand="0" w:firstRowFirstColumn="0" w:firstRowLastColumn="0" w:lastRowFirstColumn="0" w:lastRowLastColumn="0"/>
            </w:pPr>
            <w:r>
              <w:t>VALUE</w:t>
            </w:r>
          </w:p>
        </w:tc>
        <w:tc>
          <w:tcPr>
            <w:tcW w:w="2130" w:type="dxa"/>
            <w:shd w:val="clear" w:color="auto" w:fill="D6D5D5" w:themeFill="background2"/>
          </w:tcPr>
          <w:p w14:paraId="18CC830D" w14:textId="6F38BFA7" w:rsidR="00352A36" w:rsidRDefault="00352A36" w:rsidP="00352A36">
            <w:pPr>
              <w:jc w:val="center"/>
              <w:cnfStyle w:val="000000100000" w:firstRow="0" w:lastRow="0" w:firstColumn="0" w:lastColumn="0" w:oddVBand="0" w:evenVBand="0" w:oddHBand="1" w:evenHBand="0" w:firstRowFirstColumn="0" w:firstRowLastColumn="0" w:lastRowFirstColumn="0" w:lastRowLastColumn="0"/>
            </w:pPr>
            <w:r>
              <w:t>VALUE</w:t>
            </w:r>
          </w:p>
        </w:tc>
        <w:tc>
          <w:tcPr>
            <w:tcW w:w="2130" w:type="dxa"/>
            <w:shd w:val="clear" w:color="auto" w:fill="D6D5D5" w:themeFill="background2"/>
          </w:tcPr>
          <w:p w14:paraId="78CC3866" w14:textId="20817A23" w:rsidR="00352A36" w:rsidRDefault="00352A36" w:rsidP="00352A36">
            <w:pPr>
              <w:jc w:val="center"/>
              <w:cnfStyle w:val="000000100000" w:firstRow="0" w:lastRow="0" w:firstColumn="0" w:lastColumn="0" w:oddVBand="0" w:evenVBand="0" w:oddHBand="1" w:evenHBand="0" w:firstRowFirstColumn="0" w:firstRowLastColumn="0" w:lastRowFirstColumn="0" w:lastRowLastColumn="0"/>
            </w:pPr>
            <w:r>
              <w:t>VALUE</w:t>
            </w:r>
          </w:p>
        </w:tc>
      </w:tr>
      <w:tr w:rsidR="00352A36" w14:paraId="5AF53A53" w14:textId="77777777" w:rsidTr="00352A36">
        <w:tc>
          <w:tcPr>
            <w:cnfStyle w:val="001000000000" w:firstRow="0" w:lastRow="0" w:firstColumn="1" w:lastColumn="0" w:oddVBand="0" w:evenVBand="0" w:oddHBand="0" w:evenHBand="0" w:firstRowFirstColumn="0" w:firstRowLastColumn="0" w:lastRowFirstColumn="0" w:lastRowLastColumn="0"/>
            <w:tcW w:w="2129" w:type="dxa"/>
            <w:shd w:val="clear" w:color="auto" w:fill="D6D5D5" w:themeFill="background2"/>
          </w:tcPr>
          <w:p w14:paraId="0DD1C811" w14:textId="3738CC5F" w:rsidR="00352A36" w:rsidRDefault="00352A36" w:rsidP="00352A36">
            <w:pPr>
              <w:jc w:val="center"/>
            </w:pPr>
            <w:r>
              <w:t>TABELLA</w:t>
            </w:r>
          </w:p>
        </w:tc>
        <w:tc>
          <w:tcPr>
            <w:tcW w:w="2129" w:type="dxa"/>
            <w:shd w:val="clear" w:color="auto" w:fill="D6D5D5" w:themeFill="background2"/>
          </w:tcPr>
          <w:p w14:paraId="43F4F85C" w14:textId="1E1365BB" w:rsidR="00352A36" w:rsidRDefault="00352A36" w:rsidP="00352A36">
            <w:pPr>
              <w:jc w:val="center"/>
              <w:cnfStyle w:val="000000000000" w:firstRow="0" w:lastRow="0" w:firstColumn="0" w:lastColumn="0" w:oddVBand="0" w:evenVBand="0" w:oddHBand="0" w:evenHBand="0" w:firstRowFirstColumn="0" w:firstRowLastColumn="0" w:lastRowFirstColumn="0" w:lastRowLastColumn="0"/>
            </w:pPr>
            <w:r>
              <w:t>VALUE</w:t>
            </w:r>
          </w:p>
        </w:tc>
        <w:tc>
          <w:tcPr>
            <w:tcW w:w="2130" w:type="dxa"/>
            <w:shd w:val="clear" w:color="auto" w:fill="D6D5D5" w:themeFill="background2"/>
          </w:tcPr>
          <w:p w14:paraId="27E8C680" w14:textId="44049908" w:rsidR="00352A36" w:rsidRDefault="00352A36" w:rsidP="00352A36">
            <w:pPr>
              <w:jc w:val="center"/>
              <w:cnfStyle w:val="000000000000" w:firstRow="0" w:lastRow="0" w:firstColumn="0" w:lastColumn="0" w:oddVBand="0" w:evenVBand="0" w:oddHBand="0" w:evenHBand="0" w:firstRowFirstColumn="0" w:firstRowLastColumn="0" w:lastRowFirstColumn="0" w:lastRowLastColumn="0"/>
            </w:pPr>
            <w:r>
              <w:t>VALUE</w:t>
            </w:r>
          </w:p>
        </w:tc>
        <w:tc>
          <w:tcPr>
            <w:tcW w:w="2130" w:type="dxa"/>
            <w:shd w:val="clear" w:color="auto" w:fill="D6D5D5" w:themeFill="background2"/>
          </w:tcPr>
          <w:p w14:paraId="2813F79D" w14:textId="34108CEB" w:rsidR="00352A36" w:rsidRDefault="00352A36" w:rsidP="00352A36">
            <w:pPr>
              <w:jc w:val="center"/>
              <w:cnfStyle w:val="000000000000" w:firstRow="0" w:lastRow="0" w:firstColumn="0" w:lastColumn="0" w:oddVBand="0" w:evenVBand="0" w:oddHBand="0" w:evenHBand="0" w:firstRowFirstColumn="0" w:firstRowLastColumn="0" w:lastRowFirstColumn="0" w:lastRowLastColumn="0"/>
            </w:pPr>
            <w:r>
              <w:t>VALUE</w:t>
            </w:r>
          </w:p>
        </w:tc>
        <w:tc>
          <w:tcPr>
            <w:tcW w:w="2130" w:type="dxa"/>
            <w:shd w:val="clear" w:color="auto" w:fill="D6D5D5" w:themeFill="background2"/>
          </w:tcPr>
          <w:p w14:paraId="210F1715" w14:textId="239A3F79" w:rsidR="00352A36" w:rsidRDefault="00352A36" w:rsidP="00352A36">
            <w:pPr>
              <w:jc w:val="center"/>
              <w:cnfStyle w:val="000000000000" w:firstRow="0" w:lastRow="0" w:firstColumn="0" w:lastColumn="0" w:oddVBand="0" w:evenVBand="0" w:oddHBand="0" w:evenHBand="0" w:firstRowFirstColumn="0" w:firstRowLastColumn="0" w:lastRowFirstColumn="0" w:lastRowLastColumn="0"/>
            </w:pPr>
            <w:r>
              <w:t>VALUE</w:t>
            </w:r>
          </w:p>
        </w:tc>
      </w:tr>
    </w:tbl>
    <w:p w14:paraId="478673AA" w14:textId="77777777" w:rsidR="00352A36" w:rsidRDefault="00352A36" w:rsidP="008E207D">
      <w:pPr>
        <w:shd w:val="clear" w:color="D6D5D5" w:themeColor="background2" w:fill="auto"/>
        <w:jc w:val="both"/>
      </w:pPr>
    </w:p>
    <w:p w14:paraId="50576D18" w14:textId="77B4BB4A" w:rsidR="00352A36" w:rsidRDefault="00352A36" w:rsidP="008E207D">
      <w:pPr>
        <w:shd w:val="clear" w:color="D6D5D5" w:themeColor="background2" w:fill="auto"/>
        <w:jc w:val="both"/>
      </w:pPr>
      <w:r>
        <w:t>ESEMPIO TABELLA</w:t>
      </w:r>
    </w:p>
    <w:p w14:paraId="5347E894" w14:textId="77777777" w:rsidR="00352A36" w:rsidRDefault="00352A36" w:rsidP="008E207D">
      <w:pPr>
        <w:shd w:val="clear" w:color="D6D5D5" w:themeColor="background2" w:fill="auto"/>
        <w:jc w:val="both"/>
      </w:pPr>
    </w:p>
    <w:p w14:paraId="3D230DC8" w14:textId="77777777" w:rsidR="00352A36" w:rsidRDefault="00352A36" w:rsidP="008E207D">
      <w:pPr>
        <w:shd w:val="clear" w:color="D6D5D5" w:themeColor="background2" w:fill="auto"/>
        <w:jc w:val="both"/>
      </w:pPr>
    </w:p>
    <w:p w14:paraId="67408C98" w14:textId="77777777" w:rsidR="00352A36" w:rsidRDefault="00352A36" w:rsidP="008E207D">
      <w:pPr>
        <w:shd w:val="clear" w:color="D6D5D5" w:themeColor="background2" w:fill="auto"/>
        <w:jc w:val="both"/>
      </w:pPr>
    </w:p>
    <w:p w14:paraId="70603E0E" w14:textId="77777777" w:rsidR="00352A36" w:rsidRDefault="00352A36" w:rsidP="008E207D">
      <w:pPr>
        <w:shd w:val="clear" w:color="D6D5D5" w:themeColor="background2" w:fill="auto"/>
        <w:jc w:val="both"/>
      </w:pPr>
    </w:p>
    <w:p w14:paraId="36C6610B" w14:textId="77777777" w:rsidR="00352A36" w:rsidRDefault="00352A36" w:rsidP="008E207D">
      <w:pPr>
        <w:shd w:val="clear" w:color="D6D5D5" w:themeColor="background2" w:fill="auto"/>
        <w:jc w:val="both"/>
      </w:pPr>
    </w:p>
    <w:p w14:paraId="6D1A4A5E" w14:textId="77777777" w:rsidR="00352A36" w:rsidRDefault="00352A36" w:rsidP="008E207D">
      <w:pPr>
        <w:shd w:val="clear" w:color="D6D5D5" w:themeColor="background2" w:fill="auto"/>
        <w:jc w:val="both"/>
      </w:pPr>
    </w:p>
    <w:p w14:paraId="405633A2" w14:textId="77777777" w:rsidR="00352A36" w:rsidRDefault="00352A36" w:rsidP="008E207D">
      <w:pPr>
        <w:shd w:val="clear" w:color="D6D5D5" w:themeColor="background2" w:fill="auto"/>
        <w:jc w:val="both"/>
      </w:pPr>
    </w:p>
    <w:p w14:paraId="2F73DA91" w14:textId="77777777" w:rsidR="00352A36" w:rsidRDefault="00352A36" w:rsidP="008E207D">
      <w:pPr>
        <w:shd w:val="clear" w:color="D6D5D5" w:themeColor="background2" w:fill="auto"/>
        <w:jc w:val="both"/>
      </w:pPr>
    </w:p>
    <w:p w14:paraId="0899273E" w14:textId="77777777" w:rsidR="00352A36" w:rsidRDefault="00352A36" w:rsidP="008E207D">
      <w:pPr>
        <w:shd w:val="clear" w:color="D6D5D5" w:themeColor="background2" w:fill="auto"/>
        <w:jc w:val="both"/>
      </w:pPr>
    </w:p>
    <w:p w14:paraId="1EDD2CCA" w14:textId="77777777" w:rsidR="00352A36" w:rsidRDefault="00352A36" w:rsidP="008E207D">
      <w:pPr>
        <w:shd w:val="clear" w:color="D6D5D5" w:themeColor="background2" w:fill="auto"/>
        <w:jc w:val="both"/>
      </w:pPr>
    </w:p>
    <w:p w14:paraId="35CE55CC" w14:textId="77777777" w:rsidR="00352A36" w:rsidRDefault="00352A36" w:rsidP="008E207D">
      <w:pPr>
        <w:shd w:val="clear" w:color="D6D5D5" w:themeColor="background2" w:fill="auto"/>
        <w:jc w:val="both"/>
      </w:pPr>
    </w:p>
    <w:p w14:paraId="6BE28934" w14:textId="77777777" w:rsidR="00352A36" w:rsidRDefault="00352A36" w:rsidP="008E207D">
      <w:pPr>
        <w:shd w:val="clear" w:color="D6D5D5" w:themeColor="background2" w:fill="auto"/>
        <w:jc w:val="both"/>
      </w:pPr>
    </w:p>
    <w:p w14:paraId="31474B8A" w14:textId="77777777" w:rsidR="00352A36" w:rsidRDefault="00352A36" w:rsidP="008E207D">
      <w:pPr>
        <w:shd w:val="clear" w:color="D6D5D5" w:themeColor="background2" w:fill="auto"/>
        <w:jc w:val="both"/>
      </w:pPr>
    </w:p>
    <w:p w14:paraId="3508BB11" w14:textId="77777777" w:rsidR="00352A36" w:rsidRDefault="00352A36" w:rsidP="008E207D">
      <w:pPr>
        <w:shd w:val="clear" w:color="D6D5D5" w:themeColor="background2" w:fill="auto"/>
        <w:jc w:val="both"/>
      </w:pPr>
    </w:p>
    <w:p w14:paraId="51B3A325" w14:textId="77777777" w:rsidR="00352A36" w:rsidRDefault="00352A36" w:rsidP="008E207D">
      <w:pPr>
        <w:shd w:val="clear" w:color="D6D5D5" w:themeColor="background2" w:fill="auto"/>
        <w:jc w:val="both"/>
      </w:pPr>
    </w:p>
    <w:p w14:paraId="0EC74097" w14:textId="77777777" w:rsidR="00352A36" w:rsidRDefault="00352A36" w:rsidP="008E207D">
      <w:pPr>
        <w:shd w:val="clear" w:color="D6D5D5" w:themeColor="background2" w:fill="auto"/>
        <w:jc w:val="both"/>
      </w:pPr>
    </w:p>
    <w:p w14:paraId="29F5D41B" w14:textId="77777777" w:rsidR="00352A36" w:rsidRDefault="00352A36" w:rsidP="008E207D">
      <w:pPr>
        <w:shd w:val="clear" w:color="D6D5D5" w:themeColor="background2" w:fill="auto"/>
        <w:jc w:val="both"/>
      </w:pPr>
    </w:p>
    <w:p w14:paraId="09A6C6D5" w14:textId="77777777" w:rsidR="00352A36" w:rsidRDefault="00352A36" w:rsidP="008E207D">
      <w:pPr>
        <w:shd w:val="clear" w:color="D6D5D5" w:themeColor="background2" w:fill="auto"/>
        <w:jc w:val="both"/>
      </w:pPr>
    </w:p>
    <w:p w14:paraId="066F90D3" w14:textId="77777777" w:rsidR="00352A36" w:rsidRDefault="00352A36" w:rsidP="008E207D">
      <w:pPr>
        <w:shd w:val="clear" w:color="D6D5D5" w:themeColor="background2" w:fill="auto"/>
        <w:jc w:val="both"/>
      </w:pPr>
    </w:p>
    <w:p w14:paraId="66EF784D" w14:textId="77777777" w:rsidR="00352A36" w:rsidRDefault="00352A36" w:rsidP="008E207D">
      <w:pPr>
        <w:shd w:val="clear" w:color="D6D5D5" w:themeColor="background2" w:fill="auto"/>
        <w:jc w:val="both"/>
      </w:pPr>
    </w:p>
    <w:p w14:paraId="3803AFF1" w14:textId="77777777" w:rsidR="00352A36" w:rsidRDefault="00352A36" w:rsidP="008E207D">
      <w:pPr>
        <w:shd w:val="clear" w:color="D6D5D5" w:themeColor="background2" w:fill="auto"/>
        <w:jc w:val="both"/>
      </w:pPr>
    </w:p>
    <w:p w14:paraId="00D2BC1B" w14:textId="77777777" w:rsidR="00352A36" w:rsidRDefault="00352A36" w:rsidP="008E207D">
      <w:pPr>
        <w:shd w:val="clear" w:color="D6D5D5" w:themeColor="background2" w:fill="auto"/>
        <w:jc w:val="both"/>
      </w:pPr>
    </w:p>
    <w:p w14:paraId="689845E8" w14:textId="77777777" w:rsidR="00352A36" w:rsidRDefault="00352A36" w:rsidP="008E207D">
      <w:pPr>
        <w:shd w:val="clear" w:color="D6D5D5" w:themeColor="background2" w:fill="auto"/>
        <w:jc w:val="both"/>
      </w:pPr>
    </w:p>
    <w:p w14:paraId="16716A72" w14:textId="77777777" w:rsidR="00352A36" w:rsidRDefault="00352A36" w:rsidP="008E207D">
      <w:pPr>
        <w:shd w:val="clear" w:color="D6D5D5" w:themeColor="background2" w:fill="auto"/>
        <w:jc w:val="both"/>
      </w:pPr>
    </w:p>
    <w:p w14:paraId="547436AB" w14:textId="77777777" w:rsidR="00352A36" w:rsidRDefault="00352A36" w:rsidP="008E207D">
      <w:pPr>
        <w:shd w:val="clear" w:color="D6D5D5" w:themeColor="background2" w:fill="auto"/>
        <w:jc w:val="both"/>
      </w:pPr>
    </w:p>
    <w:p w14:paraId="12AE5082" w14:textId="77777777" w:rsidR="00352A36" w:rsidRDefault="00352A36" w:rsidP="008E207D">
      <w:pPr>
        <w:shd w:val="clear" w:color="D6D5D5" w:themeColor="background2" w:fill="auto"/>
        <w:jc w:val="both"/>
      </w:pPr>
    </w:p>
    <w:p w14:paraId="4AAA3944" w14:textId="77777777" w:rsidR="00352A36" w:rsidRDefault="00352A36" w:rsidP="008E207D">
      <w:pPr>
        <w:shd w:val="clear" w:color="D6D5D5" w:themeColor="background2" w:fill="auto"/>
        <w:jc w:val="both"/>
      </w:pPr>
    </w:p>
    <w:p w14:paraId="31FFBA6D" w14:textId="77777777" w:rsidR="00352A36" w:rsidRDefault="00352A36" w:rsidP="008E207D">
      <w:pPr>
        <w:shd w:val="clear" w:color="D6D5D5" w:themeColor="background2" w:fill="auto"/>
        <w:jc w:val="both"/>
      </w:pPr>
    </w:p>
    <w:p w14:paraId="1C51486F" w14:textId="77777777" w:rsidR="00352A36" w:rsidRDefault="00352A36" w:rsidP="008E207D">
      <w:pPr>
        <w:shd w:val="clear" w:color="D6D5D5" w:themeColor="background2" w:fill="auto"/>
        <w:jc w:val="both"/>
      </w:pPr>
    </w:p>
    <w:p w14:paraId="46622806" w14:textId="77777777" w:rsidR="00352A36" w:rsidRDefault="00352A36" w:rsidP="008E207D">
      <w:pPr>
        <w:shd w:val="clear" w:color="D6D5D5" w:themeColor="background2" w:fill="auto"/>
        <w:jc w:val="both"/>
      </w:pPr>
    </w:p>
    <w:p w14:paraId="0AB5CA0C" w14:textId="77777777" w:rsidR="00352A36" w:rsidRDefault="00352A36" w:rsidP="008E207D">
      <w:pPr>
        <w:shd w:val="clear" w:color="D6D5D5" w:themeColor="background2" w:fill="auto"/>
        <w:jc w:val="both"/>
      </w:pPr>
    </w:p>
    <w:p w14:paraId="69A771BE" w14:textId="77777777" w:rsidR="00352A36" w:rsidRDefault="00352A36" w:rsidP="008E207D">
      <w:pPr>
        <w:shd w:val="clear" w:color="D6D5D5" w:themeColor="background2" w:fill="auto"/>
        <w:jc w:val="both"/>
      </w:pPr>
    </w:p>
    <w:p w14:paraId="7F74D99B" w14:textId="77777777" w:rsidR="00352A36" w:rsidRDefault="00352A36" w:rsidP="008E207D">
      <w:pPr>
        <w:shd w:val="clear" w:color="D6D5D5" w:themeColor="background2" w:fill="auto"/>
        <w:jc w:val="both"/>
      </w:pPr>
    </w:p>
    <w:p w14:paraId="15772ABD" w14:textId="77777777" w:rsidR="00352A36" w:rsidRDefault="00352A36" w:rsidP="008E207D">
      <w:pPr>
        <w:shd w:val="clear" w:color="D6D5D5" w:themeColor="background2" w:fill="auto"/>
        <w:jc w:val="both"/>
      </w:pPr>
    </w:p>
    <w:p w14:paraId="3969A428" w14:textId="77777777" w:rsidR="00352A36" w:rsidRDefault="00352A36" w:rsidP="008E207D">
      <w:pPr>
        <w:shd w:val="clear" w:color="D6D5D5" w:themeColor="background2" w:fill="auto"/>
        <w:jc w:val="both"/>
      </w:pPr>
    </w:p>
    <w:p w14:paraId="29AD79D5" w14:textId="77777777" w:rsidR="00352A36" w:rsidRDefault="00352A36" w:rsidP="008E207D">
      <w:pPr>
        <w:shd w:val="clear" w:color="D6D5D5" w:themeColor="background2" w:fill="auto"/>
        <w:jc w:val="both"/>
      </w:pPr>
    </w:p>
    <w:p w14:paraId="320BA8EC" w14:textId="77777777" w:rsidR="00352A36" w:rsidRDefault="00352A36" w:rsidP="008E207D">
      <w:pPr>
        <w:shd w:val="clear" w:color="D6D5D5" w:themeColor="background2" w:fill="auto"/>
        <w:jc w:val="both"/>
      </w:pPr>
    </w:p>
    <w:p w14:paraId="60844D25" w14:textId="77777777" w:rsidR="00352A36" w:rsidRDefault="00352A36" w:rsidP="008E207D">
      <w:pPr>
        <w:shd w:val="clear" w:color="D6D5D5" w:themeColor="background2" w:fill="auto"/>
        <w:jc w:val="both"/>
      </w:pPr>
    </w:p>
    <w:p w14:paraId="1474F6B6" w14:textId="77777777" w:rsidR="00352A36" w:rsidRDefault="00352A36" w:rsidP="008E207D">
      <w:pPr>
        <w:shd w:val="clear" w:color="D6D5D5" w:themeColor="background2" w:fill="auto"/>
        <w:jc w:val="both"/>
      </w:pPr>
    </w:p>
    <w:p w14:paraId="59A24471" w14:textId="77777777" w:rsidR="00352A36" w:rsidRDefault="00352A36" w:rsidP="008E207D">
      <w:pPr>
        <w:shd w:val="clear" w:color="D6D5D5" w:themeColor="background2" w:fill="auto"/>
        <w:jc w:val="both"/>
      </w:pPr>
    </w:p>
    <w:sectPr w:rsidR="00352A36" w:rsidSect="008E207D">
      <w:headerReference w:type="even" r:id="rId13"/>
      <w:headerReference w:type="default" r:id="rId14"/>
      <w:footerReference w:type="even" r:id="rId15"/>
      <w:footerReference w:type="default" r:id="rId16"/>
      <w:headerReference w:type="first" r:id="rId17"/>
      <w:footerReference w:type="first" r:id="rId18"/>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79C3C" w14:textId="77777777" w:rsidR="00B44702" w:rsidRDefault="00B44702" w:rsidP="001205A1">
      <w:r>
        <w:separator/>
      </w:r>
    </w:p>
  </w:endnote>
  <w:endnote w:type="continuationSeparator" w:id="0">
    <w:p w14:paraId="3FCDBF33" w14:textId="77777777" w:rsidR="00B44702" w:rsidRDefault="00B4470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ed Hat Display SemiBold">
    <w:panose1 w:val="02010303040201060303"/>
    <w:charset w:val="00"/>
    <w:family w:val="auto"/>
    <w:pitch w:val="variable"/>
    <w:sig w:usb0="A000006F" w:usb1="4000006B" w:usb2="00000028" w:usb3="00000000" w:csb0="00000093"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697884697"/>
      <w:docPartObj>
        <w:docPartGallery w:val="Page Numbers (Bottom of Page)"/>
        <w:docPartUnique/>
      </w:docPartObj>
    </w:sdtPr>
    <w:sdtContent>
      <w:p w14:paraId="67EC3DF9" w14:textId="77777777" w:rsidR="001205A1" w:rsidRDefault="001205A1" w:rsidP="001739D4">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sidR="007B0740">
          <w:rPr>
            <w:rStyle w:val="Numeropagina"/>
            <w:noProof/>
            <w:lang w:bidi="it-IT"/>
          </w:rPr>
          <w:t>2</w:t>
        </w:r>
        <w:r>
          <w:rPr>
            <w:rStyle w:val="Numeropagina"/>
            <w:lang w:bidi="it-IT"/>
          </w:rPr>
          <w:fldChar w:fldCharType="end"/>
        </w:r>
      </w:p>
    </w:sdtContent>
  </w:sdt>
  <w:p w14:paraId="6D126E6B" w14:textId="77777777" w:rsidR="001205A1" w:rsidRDefault="001205A1"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color w:val="000000" w:themeColor="text1"/>
      </w:rPr>
      <w:id w:val="-1041358343"/>
      <w:docPartObj>
        <w:docPartGallery w:val="Page Numbers (Bottom of Page)"/>
        <w:docPartUnique/>
      </w:docPartObj>
    </w:sdtPr>
    <w:sdtEndPr>
      <w:rPr>
        <w:rStyle w:val="Numeropagina"/>
        <w:rFonts w:ascii="Red Hat Display SemiBold" w:hAnsi="Red Hat Display SemiBold" w:cs="Red Hat Display SemiBold"/>
        <w:b w:val="0"/>
        <w:bCs/>
        <w:sz w:val="24"/>
      </w:rPr>
    </w:sdtEndPr>
    <w:sdtContent>
      <w:p w14:paraId="11FCCBF8" w14:textId="65D865DB" w:rsidR="001205A1" w:rsidRPr="005B4867" w:rsidRDefault="001205A1" w:rsidP="001739D4">
        <w:pPr>
          <w:pStyle w:val="Pidipagina"/>
          <w:framePr w:wrap="none" w:vAnchor="text" w:hAnchor="margin" w:xAlign="right" w:y="1"/>
          <w:rPr>
            <w:rStyle w:val="Numeropagina"/>
            <w:rFonts w:ascii="Red Hat Display SemiBold" w:hAnsi="Red Hat Display SemiBold" w:cs="Red Hat Display SemiBold"/>
            <w:b w:val="0"/>
            <w:bCs/>
            <w:color w:val="000000" w:themeColor="text1"/>
            <w:sz w:val="24"/>
          </w:rPr>
        </w:pPr>
        <w:r w:rsidRPr="005B4867">
          <w:rPr>
            <w:rStyle w:val="Numeropagina"/>
            <w:rFonts w:ascii="Red Hat Display SemiBold" w:hAnsi="Red Hat Display SemiBold" w:cs="Red Hat Display SemiBold"/>
            <w:b w:val="0"/>
            <w:bCs/>
            <w:color w:val="000000" w:themeColor="text1"/>
            <w:sz w:val="24"/>
            <w:lang w:bidi="it-IT"/>
          </w:rPr>
          <w:fldChar w:fldCharType="begin"/>
        </w:r>
        <w:r w:rsidRPr="005B4867">
          <w:rPr>
            <w:rStyle w:val="Numeropagina"/>
            <w:rFonts w:ascii="Red Hat Display SemiBold" w:hAnsi="Red Hat Display SemiBold" w:cs="Red Hat Display SemiBold"/>
            <w:b w:val="0"/>
            <w:bCs/>
            <w:color w:val="000000" w:themeColor="text1"/>
            <w:sz w:val="24"/>
            <w:lang w:bidi="it-IT"/>
          </w:rPr>
          <w:instrText xml:space="preserve"> PAGE </w:instrText>
        </w:r>
        <w:r w:rsidRPr="005B4867">
          <w:rPr>
            <w:rStyle w:val="Numeropagina"/>
            <w:rFonts w:ascii="Red Hat Display SemiBold" w:hAnsi="Red Hat Display SemiBold" w:cs="Red Hat Display SemiBold"/>
            <w:b w:val="0"/>
            <w:bCs/>
            <w:color w:val="000000" w:themeColor="text1"/>
            <w:sz w:val="24"/>
            <w:lang w:bidi="it-IT"/>
          </w:rPr>
          <w:fldChar w:fldCharType="separate"/>
        </w:r>
        <w:r w:rsidR="00A84125" w:rsidRPr="005B4867">
          <w:rPr>
            <w:rStyle w:val="Numeropagina"/>
            <w:rFonts w:ascii="Red Hat Display SemiBold" w:hAnsi="Red Hat Display SemiBold" w:cs="Red Hat Display SemiBold"/>
            <w:b w:val="0"/>
            <w:bCs/>
            <w:noProof/>
            <w:color w:val="000000" w:themeColor="text1"/>
            <w:sz w:val="24"/>
            <w:lang w:bidi="it-IT"/>
          </w:rPr>
          <w:t>4</w:t>
        </w:r>
        <w:r w:rsidRPr="005B4867">
          <w:rPr>
            <w:rStyle w:val="Numeropagina"/>
            <w:rFonts w:ascii="Red Hat Display SemiBold" w:hAnsi="Red Hat Display SemiBold" w:cs="Red Hat Display SemiBold"/>
            <w:b w:val="0"/>
            <w:bCs/>
            <w:color w:val="000000" w:themeColor="text1"/>
            <w:sz w:val="24"/>
            <w:lang w:bidi="it-IT"/>
          </w:rPr>
          <w:fldChar w:fldCharType="end"/>
        </w:r>
      </w:p>
    </w:sdtContent>
  </w:sdt>
  <w:tbl>
    <w:tblPr>
      <w:tblW w:w="21316" w:type="dxa"/>
      <w:tblLayout w:type="fixed"/>
      <w:tblCellMar>
        <w:left w:w="0" w:type="dxa"/>
        <w:right w:w="0" w:type="dxa"/>
      </w:tblCellMar>
      <w:tblLook w:val="0600" w:firstRow="0" w:lastRow="0" w:firstColumn="0" w:lastColumn="0" w:noHBand="1" w:noVBand="1"/>
    </w:tblPr>
    <w:tblGrid>
      <w:gridCol w:w="5329"/>
      <w:gridCol w:w="5329"/>
      <w:gridCol w:w="5329"/>
      <w:gridCol w:w="5329"/>
    </w:tblGrid>
    <w:tr w:rsidR="005B4867" w:rsidRPr="005B4867" w14:paraId="0507E864" w14:textId="77777777" w:rsidTr="005B4867">
      <w:tc>
        <w:tcPr>
          <w:tcW w:w="5329" w:type="dxa"/>
        </w:tcPr>
        <w:p w14:paraId="2A29A590" w14:textId="5F5AA2C0" w:rsidR="005B4867" w:rsidRPr="005B4867" w:rsidRDefault="005B4867" w:rsidP="00C66528">
          <w:pPr>
            <w:pStyle w:val="Pidipagina"/>
            <w:rPr>
              <w:rFonts w:ascii="Red Hat Display SemiBold" w:hAnsi="Red Hat Display SemiBold" w:cs="Red Hat Display SemiBold"/>
              <w:b w:val="0"/>
              <w:bCs/>
              <w:color w:val="000000" w:themeColor="text1"/>
              <w:sz w:val="24"/>
            </w:rPr>
          </w:pPr>
        </w:p>
      </w:tc>
      <w:tc>
        <w:tcPr>
          <w:tcW w:w="5329" w:type="dxa"/>
        </w:tcPr>
        <w:p w14:paraId="22BE4CFB" w14:textId="77777777" w:rsidR="005B4867" w:rsidRPr="005B4867" w:rsidRDefault="005B4867" w:rsidP="00A31A5B">
          <w:pPr>
            <w:pStyle w:val="Pidipagina"/>
            <w:rPr>
              <w:rFonts w:ascii="Red Hat Display SemiBold" w:hAnsi="Red Hat Display SemiBold" w:cs="Red Hat Display SemiBold"/>
              <w:b w:val="0"/>
              <w:bCs/>
              <w:color w:val="000000" w:themeColor="text1"/>
              <w:sz w:val="24"/>
            </w:rPr>
          </w:pPr>
        </w:p>
      </w:tc>
      <w:tc>
        <w:tcPr>
          <w:tcW w:w="5329" w:type="dxa"/>
        </w:tcPr>
        <w:p w14:paraId="5E1A3F38" w14:textId="33D23815" w:rsidR="005B4867" w:rsidRPr="005B4867" w:rsidRDefault="005B4867" w:rsidP="00A31A5B">
          <w:pPr>
            <w:pStyle w:val="Pidipagina"/>
            <w:rPr>
              <w:rFonts w:ascii="Red Hat Display SemiBold" w:hAnsi="Red Hat Display SemiBold" w:cs="Red Hat Display SemiBold"/>
              <w:b w:val="0"/>
              <w:bCs/>
              <w:color w:val="000000" w:themeColor="text1"/>
              <w:sz w:val="24"/>
            </w:rPr>
          </w:pPr>
        </w:p>
      </w:tc>
      <w:tc>
        <w:tcPr>
          <w:tcW w:w="5329" w:type="dxa"/>
        </w:tcPr>
        <w:p w14:paraId="1AC14F32" w14:textId="16C9FDCC" w:rsidR="005B4867" w:rsidRPr="005B4867" w:rsidRDefault="005B4867" w:rsidP="00A31A5B">
          <w:pPr>
            <w:pStyle w:val="Pidipagina"/>
            <w:rPr>
              <w:rFonts w:ascii="Red Hat Display SemiBold" w:hAnsi="Red Hat Display SemiBold" w:cs="Red Hat Display SemiBold"/>
              <w:b w:val="0"/>
              <w:bCs/>
              <w:color w:val="000000" w:themeColor="text1"/>
              <w:sz w:val="24"/>
            </w:rPr>
          </w:pPr>
        </w:p>
      </w:tc>
    </w:tr>
  </w:tbl>
  <w:p w14:paraId="1B6AF2C9" w14:textId="77777777" w:rsidR="001205A1" w:rsidRDefault="001205A1">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D9FB9" w14:textId="77777777" w:rsidR="008E207D" w:rsidRDefault="008E207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E8892" w14:textId="77777777" w:rsidR="00B44702" w:rsidRDefault="00B44702" w:rsidP="001205A1">
      <w:r>
        <w:separator/>
      </w:r>
    </w:p>
  </w:footnote>
  <w:footnote w:type="continuationSeparator" w:id="0">
    <w:p w14:paraId="670AFA5B" w14:textId="77777777" w:rsidR="00B44702" w:rsidRDefault="00B44702"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078C6" w14:textId="77777777" w:rsidR="008E207D" w:rsidRDefault="008E207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8C328" w14:textId="5DEF2606" w:rsidR="008E207D" w:rsidRDefault="008E207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021B3" w14:textId="77777777" w:rsidR="008E207D" w:rsidRDefault="008E207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53364"/>
    <w:multiLevelType w:val="hybridMultilevel"/>
    <w:tmpl w:val="753C20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6423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48"/>
    <w:rsid w:val="00084FD3"/>
    <w:rsid w:val="000C1013"/>
    <w:rsid w:val="000C4ED1"/>
    <w:rsid w:val="000D230A"/>
    <w:rsid w:val="001205A1"/>
    <w:rsid w:val="00121E77"/>
    <w:rsid w:val="002560A5"/>
    <w:rsid w:val="002877E8"/>
    <w:rsid w:val="002B0D15"/>
    <w:rsid w:val="002E6B80"/>
    <w:rsid w:val="002E7C4E"/>
    <w:rsid w:val="0031055C"/>
    <w:rsid w:val="00352A36"/>
    <w:rsid w:val="00371EE1"/>
    <w:rsid w:val="003A798E"/>
    <w:rsid w:val="00425A99"/>
    <w:rsid w:val="00461CDD"/>
    <w:rsid w:val="00591EF3"/>
    <w:rsid w:val="00593708"/>
    <w:rsid w:val="005A70CC"/>
    <w:rsid w:val="005B4867"/>
    <w:rsid w:val="005C7548"/>
    <w:rsid w:val="005E6B25"/>
    <w:rsid w:val="005F4F46"/>
    <w:rsid w:val="006C60E6"/>
    <w:rsid w:val="00724DC4"/>
    <w:rsid w:val="007B0740"/>
    <w:rsid w:val="007C1BAB"/>
    <w:rsid w:val="008429DF"/>
    <w:rsid w:val="008C4A6E"/>
    <w:rsid w:val="008E207D"/>
    <w:rsid w:val="00932392"/>
    <w:rsid w:val="00943F1C"/>
    <w:rsid w:val="00A04585"/>
    <w:rsid w:val="00A15CF7"/>
    <w:rsid w:val="00A24793"/>
    <w:rsid w:val="00A31A5B"/>
    <w:rsid w:val="00A81248"/>
    <w:rsid w:val="00A84125"/>
    <w:rsid w:val="00B44702"/>
    <w:rsid w:val="00BB3DD6"/>
    <w:rsid w:val="00C05663"/>
    <w:rsid w:val="00C66528"/>
    <w:rsid w:val="00C673F6"/>
    <w:rsid w:val="00C915F0"/>
    <w:rsid w:val="00C95B1F"/>
    <w:rsid w:val="00C97671"/>
    <w:rsid w:val="00CC29FF"/>
    <w:rsid w:val="00DA710A"/>
    <w:rsid w:val="00DE2678"/>
    <w:rsid w:val="00EB108F"/>
    <w:rsid w:val="00EF7627"/>
    <w:rsid w:val="00F77A9C"/>
    <w:rsid w:val="00FB65B8"/>
    <w:rsid w:val="00FB6DC6"/>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9E1E6"/>
  <w15:chartTrackingRefBased/>
  <w15:docId w15:val="{5A706AFB-8093-4A4C-9B3C-B57310D3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6"/>
    <w:qFormat/>
    <w:rsid w:val="00F77A9C"/>
    <w:rPr>
      <w:rFonts w:ascii="Red Hat Display SemiBold" w:hAnsi="Red Hat Display SemiBold"/>
      <w:color w:val="000000" w:themeColor="text1"/>
    </w:rPr>
  </w:style>
  <w:style w:type="paragraph" w:styleId="Titolo1">
    <w:name w:val="heading 1"/>
    <w:basedOn w:val="Normale"/>
    <w:next w:val="Normale"/>
    <w:link w:val="Titolo1Carattere"/>
    <w:autoRedefine/>
    <w:qFormat/>
    <w:rsid w:val="00EB108F"/>
    <w:pPr>
      <w:keepNext/>
      <w:keepLines/>
      <w:spacing w:before="240"/>
      <w:outlineLvl w:val="0"/>
    </w:pPr>
    <w:rPr>
      <w:rFonts w:eastAsiaTheme="majorEastAsia" w:cstheme="majorBidi"/>
      <w:b/>
      <w:sz w:val="80"/>
      <w:szCs w:val="32"/>
    </w:rPr>
  </w:style>
  <w:style w:type="paragraph" w:styleId="Titolo2">
    <w:name w:val="heading 2"/>
    <w:basedOn w:val="Normale"/>
    <w:next w:val="Normale"/>
    <w:link w:val="Titolo2Carattere"/>
    <w:uiPriority w:val="1"/>
    <w:qFormat/>
    <w:rsid w:val="00EB108F"/>
    <w:pPr>
      <w:keepNext/>
      <w:keepLines/>
      <w:outlineLvl w:val="1"/>
    </w:pPr>
    <w:rPr>
      <w:rFonts w:eastAsiaTheme="majorEastAsia" w:cstheme="majorBidi"/>
      <w:sz w:val="42"/>
      <w:szCs w:val="26"/>
    </w:rPr>
  </w:style>
  <w:style w:type="paragraph" w:styleId="Titolo3">
    <w:name w:val="heading 3"/>
    <w:basedOn w:val="Normale"/>
    <w:next w:val="Normale"/>
    <w:link w:val="Titolo3Carattere"/>
    <w:autoRedefine/>
    <w:uiPriority w:val="2"/>
    <w:qFormat/>
    <w:rsid w:val="00EB108F"/>
    <w:pPr>
      <w:keepNext/>
      <w:keepLines/>
      <w:outlineLvl w:val="2"/>
    </w:pPr>
    <w:rPr>
      <w:rFonts w:eastAsiaTheme="majorEastAsia" w:cstheme="majorBidi"/>
      <w:b/>
      <w:sz w:val="36"/>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EB108F"/>
    <w:rPr>
      <w:rFonts w:ascii="Red Hat Display SemiBold" w:eastAsiaTheme="majorEastAsia" w:hAnsi="Red Hat Display SemiBold" w:cstheme="majorBidi"/>
      <w:b/>
      <w:color w:val="000000" w:themeColor="text1"/>
      <w:sz w:val="80"/>
      <w:szCs w:val="32"/>
    </w:rPr>
  </w:style>
  <w:style w:type="character" w:customStyle="1" w:styleId="Titolo2Carattere">
    <w:name w:val="Titolo 2 Carattere"/>
    <w:basedOn w:val="Carpredefinitoparagrafo"/>
    <w:link w:val="Titolo2"/>
    <w:uiPriority w:val="1"/>
    <w:rsid w:val="00EB108F"/>
    <w:rPr>
      <w:rFonts w:ascii="Red Hat Display SemiBold" w:eastAsiaTheme="majorEastAsia" w:hAnsi="Red Hat Display SemiBold" w:cstheme="majorBidi"/>
      <w:color w:val="000000" w:themeColor="text1"/>
      <w:sz w:val="42"/>
      <w:szCs w:val="26"/>
    </w:rPr>
  </w:style>
  <w:style w:type="paragraph" w:customStyle="1" w:styleId="Ancoraggiografico">
    <w:name w:val="Ancoraggio grafico"/>
    <w:basedOn w:val="Normale"/>
    <w:uiPriority w:val="7"/>
    <w:qFormat/>
    <w:rsid w:val="00352A36"/>
    <w:rPr>
      <w:sz w:val="10"/>
    </w:rPr>
  </w:style>
  <w:style w:type="character" w:customStyle="1" w:styleId="Titolo3Carattere">
    <w:name w:val="Titolo 3 Carattere"/>
    <w:basedOn w:val="Carpredefinitoparagrafo"/>
    <w:link w:val="Titolo3"/>
    <w:uiPriority w:val="2"/>
    <w:rsid w:val="00EB108F"/>
    <w:rPr>
      <w:rFonts w:ascii="Red Hat Display SemiBold" w:eastAsiaTheme="majorEastAsia" w:hAnsi="Red Hat Display SemiBold" w:cstheme="majorBidi"/>
      <w:b/>
      <w:color w:val="000000" w:themeColor="text1"/>
      <w:sz w:val="36"/>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F77A9C"/>
    <w:rPr>
      <w:i/>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paragraph" w:styleId="Paragrafoelenco">
    <w:name w:val="List Paragraph"/>
    <w:basedOn w:val="Normale"/>
    <w:uiPriority w:val="34"/>
    <w:qFormat/>
    <w:rsid w:val="00F77A9C"/>
    <w:pPr>
      <w:ind w:left="720"/>
      <w:contextualSpacing/>
    </w:pPr>
  </w:style>
  <w:style w:type="table" w:styleId="Tabellasemplice-3">
    <w:name w:val="Plain Table 3"/>
    <w:basedOn w:val="Tabellanormale"/>
    <w:uiPriority w:val="43"/>
    <w:rsid w:val="00352A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
    <w:name w:val="Grid Table 5 Dark"/>
    <w:basedOn w:val="Tabellanormale"/>
    <w:uiPriority w:val="50"/>
    <w:rsid w:val="00352A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a%20tema%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E0A184-023B-4FA5-800B-70A2495C430A}">
  <ds:schemaRefs>
    <ds:schemaRef ds:uri="http://schemas.openxmlformats.org/officeDocument/2006/bibliography"/>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Tesina a tema jazz.dotx</Template>
  <TotalTime>85</TotalTime>
  <Pages>6</Pages>
  <Words>639</Words>
  <Characters>3644</Characters>
  <Application>Microsoft Office Word</Application>
  <DocSecurity>0</DocSecurity>
  <Lines>30</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Norcen Wei Ye</cp:lastModifiedBy>
  <cp:revision>6</cp:revision>
  <dcterms:created xsi:type="dcterms:W3CDTF">2025-01-30T19:55:00Z</dcterms:created>
  <dcterms:modified xsi:type="dcterms:W3CDTF">2025-01-30T22:07:00Z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